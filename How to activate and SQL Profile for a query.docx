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00585890"/>
        <w:docPartObj>
          <w:docPartGallery w:val="Table of Contents"/>
          <w:docPartUnique/>
        </w:docPartObj>
      </w:sdtPr>
      <w:sdtEndP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val="en-GB"/>
        </w:rPr>
      </w:sdtEndPr>
      <w:sdtContent>
        <w:p w:rsidR="00FC2D50" w:rsidRDefault="00FC2D50">
          <w:pPr>
            <w:pStyle w:val="TOCHeading"/>
          </w:pPr>
          <w:r>
            <w:t>Contents</w:t>
          </w:r>
        </w:p>
        <w:p w:rsidR="00FC2D50" w:rsidRDefault="00FC2D50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841309" w:history="1">
            <w:r w:rsidRPr="00101C61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01C61">
              <w:rPr>
                <w:rStyle w:val="Hyperlink"/>
                <w:noProof/>
              </w:rPr>
              <w:t>Symptoms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_Toc413841309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D50" w:rsidRDefault="00FC2D50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3841310" w:history="1">
            <w:r w:rsidRPr="00101C61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01C61">
              <w:rPr>
                <w:rStyle w:val="Hyperlink"/>
                <w:noProof/>
                <w:lang w:val="en-US"/>
              </w:rPr>
              <w:t>Check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_Toc413841310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D50" w:rsidRDefault="00FC2D50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3841311" w:history="1">
            <w:r w:rsidRPr="00101C61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01C61">
              <w:rPr>
                <w:rStyle w:val="Hyperlink"/>
                <w:noProof/>
                <w:lang w:val="en-US"/>
              </w:rPr>
              <w:t>Running SQL Tuning Advisor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_Toc413841311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D50" w:rsidRDefault="00FC2D50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3841312" w:history="1">
            <w:r w:rsidRPr="00101C61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01C61">
              <w:rPr>
                <w:rStyle w:val="Hyperlink"/>
                <w:noProof/>
                <w:lang w:val="en-US"/>
              </w:rPr>
              <w:t>Implementing the SQL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_Toc413841312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D50" w:rsidRDefault="00FC2D50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3841313" w:history="1">
            <w:r w:rsidRPr="00101C61">
              <w:rPr>
                <w:rStyle w:val="Hyperlink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01C61">
              <w:rPr>
                <w:rStyle w:val="Hyperlink"/>
                <w:noProof/>
                <w:lang w:val="en-US"/>
              </w:rPr>
              <w:t>Check the SQL Profile is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_Toc413841313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D50" w:rsidRDefault="00FC2D50">
          <w:r>
            <w:fldChar w:fldCharType="end"/>
          </w:r>
        </w:p>
      </w:sdtContent>
    </w:sdt>
    <w:p w:rsidR="00FC2D50" w:rsidRDefault="00FC2D50">
      <w:pPr>
        <w:rPr>
          <w:b/>
          <w:sz w:val="24"/>
          <w:szCs w:val="18"/>
          <w:lang w:val="en-US"/>
        </w:rPr>
      </w:pPr>
      <w:r>
        <w:rPr>
          <w:b/>
          <w:sz w:val="24"/>
          <w:szCs w:val="18"/>
          <w:lang w:val="en-US"/>
        </w:rPr>
        <w:br w:type="page"/>
      </w:r>
    </w:p>
    <w:p w:rsidR="00112A06" w:rsidRPr="00112A06" w:rsidRDefault="00112A06" w:rsidP="00FC2D50">
      <w:pPr>
        <w:pStyle w:val="Heading1"/>
        <w:numPr>
          <w:ilvl w:val="0"/>
          <w:numId w:val="31"/>
        </w:numPr>
        <w:rPr>
          <w:lang w:val="en-US"/>
        </w:rPr>
      </w:pPr>
      <w:bookmarkStart w:id="0" w:name="_Toc413841309"/>
      <w:r w:rsidRPr="00FC2D50">
        <w:lastRenderedPageBreak/>
        <w:t>Symptoms</w:t>
      </w:r>
      <w:bookmarkEnd w:id="0"/>
    </w:p>
    <w:p w:rsidR="00112A06" w:rsidRPr="00112A06" w:rsidRDefault="00112A06" w:rsidP="00112A06">
      <w:pPr>
        <w:ind w:left="360"/>
        <w:rPr>
          <w:szCs w:val="18"/>
          <w:lang w:val="en-US"/>
        </w:rPr>
      </w:pPr>
    </w:p>
    <w:p w:rsidR="00642A5C" w:rsidRPr="00112A06" w:rsidRDefault="006A0609" w:rsidP="00112A06">
      <w:pPr>
        <w:ind w:left="360"/>
        <w:rPr>
          <w:szCs w:val="18"/>
          <w:lang w:val="en-US"/>
        </w:rPr>
      </w:pPr>
      <w:r w:rsidRPr="00112A06">
        <w:rPr>
          <w:szCs w:val="18"/>
          <w:lang w:val="en-US"/>
        </w:rPr>
        <w:t>We notice that the below query is sometimes changing execution plans, probably related to the volume of data that should be treated.</w:t>
      </w:r>
    </w:p>
    <w:p w:rsidR="006A0609" w:rsidRDefault="006A0609" w:rsidP="00B21171">
      <w:pPr>
        <w:rPr>
          <w:szCs w:val="18"/>
          <w:lang w:val="en-US"/>
        </w:rPr>
      </w:pP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>WITH LAST_NAME AS (SELECT DISTINCT NODE_TE_ID, LAST_NODE_NAME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FROM (SELECT NODE_TE_ID,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LAST_VALUE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NODE_NAME)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OVER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PARTITION BY NODE_TE_ID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ORDER BY VALID_TO ASC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RANGE BETWEEN CURRENT ROW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AND     UNBOUNDED FOLLOWING)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AS LAST_NODE_NAME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FROM A2_NODE_HIS A2NH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WHERE A2NH.VALID_FROM </w:t>
      </w:r>
      <w:proofErr w:type="gramStart"/>
      <w:r w:rsidRPr="006A0609">
        <w:rPr>
          <w:szCs w:val="18"/>
          <w:lang w:val="en-US"/>
        </w:rPr>
        <w:t>&lt; :</w:t>
      </w:r>
      <w:proofErr w:type="gramEnd"/>
      <w:r w:rsidRPr="006A0609">
        <w:rPr>
          <w:szCs w:val="18"/>
          <w:lang w:val="en-US"/>
        </w:rPr>
        <w:t>B2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AND A2NH.VALID_TO </w:t>
      </w:r>
      <w:proofErr w:type="gramStart"/>
      <w:r w:rsidRPr="006A0609">
        <w:rPr>
          <w:szCs w:val="18"/>
          <w:lang w:val="en-US"/>
        </w:rPr>
        <w:t>&gt; :</w:t>
      </w:r>
      <w:proofErr w:type="gramEnd"/>
      <w:r w:rsidRPr="006A0609">
        <w:rPr>
          <w:szCs w:val="18"/>
          <w:lang w:val="en-US"/>
        </w:rPr>
        <w:t>B1)),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SECTORS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AS (SELECT CAST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TO_CHAR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GREATEST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NVL (A2RM.MEMB_START_GAS_DAY, '01-jan-1900'),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NVL (A2RH.VALID_FROM, '01-jan-1900')),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'YYYY') AS INTEGER)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* 100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+ CAST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TO_CHAR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GREATEST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(A2RM.MEMB_START_GAS_DAY, '01-jan-1900'),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(A2RH.VALID_FROM, '01-jan-1900')),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'MM') AS INTEGER)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YEAR_MONTH_VALID_FROM,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CAST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TO_CHAR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LEAST (NVL (A2RM.MEMB_END_GAS_DAY, '31-dec-9999'),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NVL (A2RH.VALID_TO, '31-dec-9999')),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'YYYY') AS INTEGER)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* 100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+ CAST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TO_CHAR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LEAST (NVL (A2RM.MEMB_END_GAS_DAY, '31-dec-9999'),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NVL (A2RH.VALID_TO, '31-dec-9999')),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'MM') AS INTEGER)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YEAR_MONTH_VALID_TO,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A2RM.TE_ID,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A2RH.REGR_NAME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FROM A2_REGR A2R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INNER JOIN A2_REGR_HIS A2RH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ON A2R.REGR_ID = A2RH.REGR_ID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INNER JOIN A2_REGR_MEMB A2RM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ON A2RM.REGR_ID = A2R.REGR_ID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WHERE (UPPER (A2R.REGR_PURP_CODE)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UPPER ('</w:t>
      </w:r>
      <w:proofErr w:type="spellStart"/>
      <w:r w:rsidRPr="006A0609">
        <w:rPr>
          <w:szCs w:val="18"/>
          <w:lang w:val="en-US"/>
        </w:rPr>
        <w:t>OwnConsumptionReporting</w:t>
      </w:r>
      <w:proofErr w:type="spellEnd"/>
      <w:r w:rsidRPr="006A0609">
        <w:rPr>
          <w:szCs w:val="18"/>
          <w:lang w:val="en-US"/>
        </w:rPr>
        <w:t>'))),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GAS_DAYS AS (SELECT DISTINCT 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FROM GAS_HOUR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WHERE GAS_DAY </w:t>
      </w:r>
      <w:proofErr w:type="gramStart"/>
      <w:r w:rsidRPr="006A0609">
        <w:rPr>
          <w:szCs w:val="18"/>
          <w:lang w:val="en-US"/>
        </w:rPr>
        <w:t>BETWEEN :B1</w:t>
      </w:r>
      <w:proofErr w:type="gramEnd"/>
      <w:r w:rsidRPr="006A0609">
        <w:rPr>
          <w:szCs w:val="18"/>
          <w:lang w:val="en-US"/>
        </w:rPr>
        <w:t xml:space="preserve"> AND :B2),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MTS_MEMB_ADJ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AS (SELECT MEMB_START_GAS_DAY AS MTS_START_GAS_DAY,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MEMB_END_GAS_DAY AS MTS_END_GAS_DAY,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CASE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WHEN MEMB_START_GAS_DAY </w:t>
      </w:r>
      <w:proofErr w:type="gramStart"/>
      <w:r w:rsidRPr="006A0609">
        <w:rPr>
          <w:szCs w:val="18"/>
          <w:lang w:val="en-US"/>
        </w:rPr>
        <w:t>&lt; :</w:t>
      </w:r>
      <w:proofErr w:type="gramEnd"/>
      <w:r w:rsidRPr="006A0609">
        <w:rPr>
          <w:szCs w:val="18"/>
          <w:lang w:val="en-US"/>
        </w:rPr>
        <w:t>B1 THEN :B1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ELSE MEMB_START_GAS_DAY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END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CASE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WHEN MEMB_START_GAS_DAY </w:t>
      </w:r>
      <w:proofErr w:type="gramStart"/>
      <w:r w:rsidRPr="006A0609">
        <w:rPr>
          <w:szCs w:val="18"/>
          <w:lang w:val="en-US"/>
        </w:rPr>
        <w:t>&lt; :</w:t>
      </w:r>
      <w:proofErr w:type="gramEnd"/>
      <w:r w:rsidRPr="006A0609">
        <w:rPr>
          <w:szCs w:val="18"/>
          <w:lang w:val="en-US"/>
        </w:rPr>
        <w:t>B1 THEN 01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ELSE MEMB_START_GAS_HOUR_NR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END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CASE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WHEN MEMB_END_GAS_DAY </w:t>
      </w:r>
      <w:proofErr w:type="gramStart"/>
      <w:r w:rsidRPr="006A0609">
        <w:rPr>
          <w:szCs w:val="18"/>
          <w:lang w:val="en-US"/>
        </w:rPr>
        <w:t>&gt; :</w:t>
      </w:r>
      <w:proofErr w:type="gramEnd"/>
      <w:r w:rsidRPr="006A0609">
        <w:rPr>
          <w:szCs w:val="18"/>
          <w:lang w:val="en-US"/>
        </w:rPr>
        <w:t>B2 THEN :B2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ELSE MEMB_END_GAS_DAY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END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CASE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WHEN MEMB_END_GAS_DAY </w:t>
      </w:r>
      <w:proofErr w:type="gramStart"/>
      <w:r w:rsidRPr="006A0609">
        <w:rPr>
          <w:szCs w:val="18"/>
          <w:lang w:val="en-US"/>
        </w:rPr>
        <w:t>&gt; :</w:t>
      </w:r>
      <w:proofErr w:type="gramEnd"/>
      <w:r w:rsidRPr="006A0609">
        <w:rPr>
          <w:szCs w:val="18"/>
          <w:lang w:val="en-US"/>
        </w:rPr>
        <w:t>B2 THEN 25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ELSE MEMB_END_GAS_HOUR_NR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END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TRANSP_SYS_TE_ID AS TRANSP_SYS_TE_ID,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MTS_TE_ID AS MTS_TE_ID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FROM A2_MTS_MEMB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WHERE     MEMB_START_GAS_DAY &lt;</w:t>
      </w:r>
      <w:proofErr w:type="gramStart"/>
      <w:r w:rsidRPr="006A0609">
        <w:rPr>
          <w:szCs w:val="18"/>
          <w:lang w:val="en-US"/>
        </w:rPr>
        <w:t>= :</w:t>
      </w:r>
      <w:proofErr w:type="gramEnd"/>
      <w:r w:rsidRPr="006A0609">
        <w:rPr>
          <w:szCs w:val="18"/>
          <w:lang w:val="en-US"/>
        </w:rPr>
        <w:t>B2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AND MEMB_END_GAS_DAY &gt;</w:t>
      </w:r>
      <w:proofErr w:type="gramStart"/>
      <w:r w:rsidRPr="006A0609">
        <w:rPr>
          <w:szCs w:val="18"/>
          <w:lang w:val="en-US"/>
        </w:rPr>
        <w:t>= :</w:t>
      </w:r>
      <w:proofErr w:type="gramEnd"/>
      <w:r w:rsidRPr="006A0609">
        <w:rPr>
          <w:szCs w:val="18"/>
          <w:lang w:val="en-US"/>
        </w:rPr>
        <w:t>B1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AND MEMB_TYPE_CODE = 'Actual'),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MO_SUBSET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AS (SELECT MO.TE_ID,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MO.DERVD_MEAS_OBJ_ID,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MO.PROP_SYMBOL,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MO.VALID_FROM,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MO.VALID_TO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FROM MIS_DERVD_MEAS_OBJ_V_HIS MO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WHERE     MO.MEAS_OBJ_FLG_ACTIVE = 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AND MO.VALID_FROM &lt;</w:t>
      </w:r>
      <w:proofErr w:type="gramStart"/>
      <w:r w:rsidRPr="006A0609">
        <w:rPr>
          <w:szCs w:val="18"/>
          <w:lang w:val="en-US"/>
        </w:rPr>
        <w:t>= :</w:t>
      </w:r>
      <w:proofErr w:type="gramEnd"/>
      <w:r w:rsidRPr="006A0609">
        <w:rPr>
          <w:szCs w:val="18"/>
          <w:lang w:val="en-US"/>
        </w:rPr>
        <w:t>B2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AND MO.VALID_TO &gt;</w:t>
      </w:r>
      <w:proofErr w:type="gramStart"/>
      <w:r w:rsidRPr="006A0609">
        <w:rPr>
          <w:szCs w:val="18"/>
          <w:lang w:val="en-US"/>
        </w:rPr>
        <w:t>= :</w:t>
      </w:r>
      <w:proofErr w:type="gramEnd"/>
      <w:r w:rsidRPr="006A0609">
        <w:rPr>
          <w:szCs w:val="18"/>
          <w:lang w:val="en-US"/>
        </w:rPr>
        <w:t>B1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AND PROP_SYMBOL IN ('</w:t>
      </w:r>
      <w:proofErr w:type="spellStart"/>
      <w:r w:rsidRPr="006A0609">
        <w:rPr>
          <w:szCs w:val="18"/>
          <w:lang w:val="en-US"/>
        </w:rPr>
        <w:t>EFwd</w:t>
      </w:r>
      <w:proofErr w:type="spellEnd"/>
      <w:r w:rsidRPr="006A0609">
        <w:rPr>
          <w:szCs w:val="18"/>
          <w:lang w:val="en-US"/>
        </w:rPr>
        <w:t>', '</w:t>
      </w:r>
      <w:proofErr w:type="spellStart"/>
      <w:r w:rsidRPr="006A0609">
        <w:rPr>
          <w:szCs w:val="18"/>
          <w:lang w:val="en-US"/>
        </w:rPr>
        <w:t>ERev</w:t>
      </w:r>
      <w:proofErr w:type="spellEnd"/>
      <w:r w:rsidRPr="006A0609">
        <w:rPr>
          <w:szCs w:val="18"/>
          <w:lang w:val="en-US"/>
        </w:rPr>
        <w:t>', '</w:t>
      </w:r>
      <w:proofErr w:type="spellStart"/>
      <w:r w:rsidRPr="006A0609">
        <w:rPr>
          <w:szCs w:val="18"/>
          <w:lang w:val="en-US"/>
        </w:rPr>
        <w:t>VnFwd</w:t>
      </w:r>
      <w:proofErr w:type="spellEnd"/>
      <w:r w:rsidRPr="006A0609">
        <w:rPr>
          <w:szCs w:val="18"/>
          <w:lang w:val="en-US"/>
        </w:rPr>
        <w:t xml:space="preserve">', </w:t>
      </w:r>
      <w:proofErr w:type="gramStart"/>
      <w:r w:rsidRPr="006A0609">
        <w:rPr>
          <w:szCs w:val="18"/>
          <w:lang w:val="en-US"/>
        </w:rPr>
        <w:t>'</w:t>
      </w:r>
      <w:proofErr w:type="spellStart"/>
      <w:r w:rsidRPr="006A0609">
        <w:rPr>
          <w:szCs w:val="18"/>
          <w:lang w:val="en-US"/>
        </w:rPr>
        <w:t>VnRev</w:t>
      </w:r>
      <w:proofErr w:type="spellEnd"/>
      <w:r w:rsidRPr="006A0609">
        <w:rPr>
          <w:szCs w:val="18"/>
          <w:lang w:val="en-US"/>
        </w:rPr>
        <w:t>'</w:t>
      </w:r>
      <w:proofErr w:type="gramEnd"/>
      <w:r w:rsidRPr="006A0609">
        <w:rPr>
          <w:szCs w:val="18"/>
          <w:lang w:val="en-US"/>
        </w:rPr>
        <w:t>)),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BORDER_NODE_DEFINITIONS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AS (SELECT GD.GAS_DAY AS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A2N.NODE_TE_ID AS NODE_TE_ID,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A2N.OA7_CODIF_NR AS OA7_CODIF_NR,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MO.DERVD_MEAS_OBJ_ID,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MO.PROP_SYMBOL AS PROP_SYMBOL,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PCK_REPORTING.GET_PROP_FAMILY (MO.PROP_SYMBOL)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PROP_FAMILY,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PCK_REPORTING.GET_UNIT (MO.PROP_SYMBOL) AS UNIT,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</w:t>
      </w:r>
      <w:proofErr w:type="gramStart"/>
      <w:r w:rsidRPr="006A0609">
        <w:rPr>
          <w:szCs w:val="18"/>
          <w:lang w:val="en-US"/>
        </w:rPr>
        <w:t>PCK_REPORTING.</w:t>
      </w:r>
      <w:proofErr w:type="gramEnd"/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GET_FLOW_DIRECTION ('BORDER',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MO.PROP_SYMBOL,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A2BNH.CONV_FLOW_DIR_CODE,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A2BNH.FLG_R_FLOW_POSSIBLE)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FLOW_DIRECTION,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A2_SGRID.SGRID_CODE AS SGRID_CODE,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GREATEST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NVL (A2BNH.VALID_FROM, '01-jan-1900'),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NVL (A2NH.VALID_FROM, '01-jan-1900'),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NVL (MO.VALID_FROM, '01-jan-1900'),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DECODE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A2MTSA.MTS_START_GAS_DAY,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NULL, TO_DATE ('01/01/1900', '</w:t>
      </w:r>
      <w:proofErr w:type="spellStart"/>
      <w:r w:rsidRPr="006A0609">
        <w:rPr>
          <w:szCs w:val="18"/>
          <w:lang w:val="en-US"/>
        </w:rPr>
        <w:t>dd</w:t>
      </w:r>
      <w:proofErr w:type="spellEnd"/>
      <w:r w:rsidRPr="006A0609">
        <w:rPr>
          <w:szCs w:val="18"/>
          <w:lang w:val="en-US"/>
        </w:rPr>
        <w:t>/mm/</w:t>
      </w:r>
      <w:proofErr w:type="spellStart"/>
      <w:r w:rsidRPr="006A0609">
        <w:rPr>
          <w:szCs w:val="18"/>
          <w:lang w:val="en-US"/>
        </w:rPr>
        <w:t>yyyy</w:t>
      </w:r>
      <w:proofErr w:type="spellEnd"/>
      <w:r w:rsidRPr="006A0609">
        <w:rPr>
          <w:szCs w:val="18"/>
          <w:lang w:val="en-US"/>
        </w:rPr>
        <w:t>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TO_DATE ('01/01/2009', '</w:t>
      </w:r>
      <w:proofErr w:type="spellStart"/>
      <w:r w:rsidRPr="006A0609">
        <w:rPr>
          <w:szCs w:val="18"/>
          <w:lang w:val="en-US"/>
        </w:rPr>
        <w:t>dd</w:t>
      </w:r>
      <w:proofErr w:type="spellEnd"/>
      <w:r w:rsidRPr="006A0609">
        <w:rPr>
          <w:szCs w:val="18"/>
          <w:lang w:val="en-US"/>
        </w:rPr>
        <w:t>/mm/</w:t>
      </w:r>
      <w:proofErr w:type="spellStart"/>
      <w:r w:rsidRPr="006A0609">
        <w:rPr>
          <w:szCs w:val="18"/>
          <w:lang w:val="en-US"/>
        </w:rPr>
        <w:t>yyyy</w:t>
      </w:r>
      <w:proofErr w:type="spellEnd"/>
      <w:r w:rsidRPr="006A0609">
        <w:rPr>
          <w:szCs w:val="18"/>
          <w:lang w:val="en-US"/>
        </w:rPr>
        <w:t>'), TO_DATE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             '01/01/2006',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             '</w:t>
      </w:r>
      <w:proofErr w:type="spellStart"/>
      <w:proofErr w:type="gramStart"/>
      <w:r w:rsidRPr="006A0609">
        <w:rPr>
          <w:szCs w:val="18"/>
          <w:lang w:val="en-US"/>
        </w:rPr>
        <w:t>dd</w:t>
      </w:r>
      <w:proofErr w:type="spellEnd"/>
      <w:r w:rsidRPr="006A0609">
        <w:rPr>
          <w:szCs w:val="18"/>
          <w:lang w:val="en-US"/>
        </w:rPr>
        <w:t>/mm/</w:t>
      </w:r>
      <w:proofErr w:type="spellStart"/>
      <w:r w:rsidRPr="006A0609">
        <w:rPr>
          <w:szCs w:val="18"/>
          <w:lang w:val="en-US"/>
        </w:rPr>
        <w:t>yyyy</w:t>
      </w:r>
      <w:proofErr w:type="spellEnd"/>
      <w:proofErr w:type="gramEnd"/>
      <w:r w:rsidRPr="006A0609">
        <w:rPr>
          <w:szCs w:val="18"/>
          <w:lang w:val="en-US"/>
        </w:rPr>
        <w:t>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A2MTSA.MTS_START_GAS_DAY),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NVL (A2TSM.MEMB_START_GAS_DAY, '01-jan-1900'))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VALID_FROM,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LEAST (NVL (A2BNH.VALID_TO, '31-dec-9999'),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NVL (A2NH.VALID_TO, '31-dec-9999'),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NVL (MO.VALID_TO, '31-dec-9999'),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NVL (A2MTSA.MTS_END_GAS_DAY, '31-dec-9999'),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NVL (A2TSM.MEMB_END_GAS_DAY, '31-dec-9999'))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VALID_TO,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'BORDER' AS NODE_TYPE_CODE,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A2BN.BORD_NODE_TYPE_CODE AS NODE_SUBTYPE_CODE,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ADJ.GAS_INST_NAME AS ADJCT_GAS_INST_NAME,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A2MTSA.MTS_START_GAS_DAY AS MTS_START_GAS_DAY,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A2MTSA.MTS_END_GAS_DAY AS MTS_END_GAS_DAY,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A2TSM.MEMB_START_GAS_DAY AS TSM_START_GAS_DAY,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A2TSM.MEMB_END_GAS_DAY AS TSM_END_GAS_DAY,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1)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H01_WEIGHT,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2)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H02_WEIGHT,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3)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H03_WEIGHT,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4)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H04_WEIGHT,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5)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H05_WEIGHT,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6)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H06_WEIGHT,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7)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H07_WEIGHT,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8)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H08_WEIGHT,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9)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H09_WEIGHT,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10)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H10_WEIGHT,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11)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H11_WEIGHT,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12)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H12_WEIGHT,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13)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   AS H13_WEIGHT,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14)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H14_WEIGHT,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15)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H15_WEIGHT,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16)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H16_WEIGHT,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17)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H17_WEIGHT,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18)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H18_WEIGHT,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19)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H19_WEIGHT,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20)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H20_WEIGHT,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21)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H21_WEIGHT,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22)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H22_WEIGHT,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23)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H23_WEIGHT,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24)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H24_WEIGHT,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25)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H25_WEIGHT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FROM                                  A2_TE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A2_NODE A2N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ON A2_TE.TE_ID = NODE_TE_ID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AND A2N.NODE_TYPE_CODE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      '</w:t>
      </w:r>
      <w:proofErr w:type="spellStart"/>
      <w:r w:rsidRPr="006A0609">
        <w:rPr>
          <w:szCs w:val="18"/>
          <w:lang w:val="en-US"/>
        </w:rPr>
        <w:t>BorderNode</w:t>
      </w:r>
      <w:proofErr w:type="spellEnd"/>
      <w:r w:rsidRPr="006A0609">
        <w:rPr>
          <w:szCs w:val="18"/>
          <w:lang w:val="en-US"/>
        </w:rPr>
        <w:t>'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                              A2_GAS_INST FLX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ON A2N.OWN_GAS_INST_TE_ID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FLX.GAS_INST_TE_ID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AND FLX.GAS_INST_NAME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   'Grid </w:t>
      </w:r>
      <w:proofErr w:type="spellStart"/>
      <w:r w:rsidRPr="006A0609">
        <w:rPr>
          <w:szCs w:val="18"/>
          <w:lang w:val="en-US"/>
        </w:rPr>
        <w:t>Fluxys</w:t>
      </w:r>
      <w:proofErr w:type="spellEnd"/>
      <w:r w:rsidRPr="006A0609">
        <w:rPr>
          <w:szCs w:val="18"/>
          <w:lang w:val="en-US"/>
        </w:rPr>
        <w:t>'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A2_NODE_HIS A2NH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fr-BE"/>
        </w:rPr>
      </w:pPr>
      <w:r w:rsidRPr="006A0609">
        <w:rPr>
          <w:szCs w:val="18"/>
          <w:lang w:val="en-US"/>
        </w:rPr>
        <w:t xml:space="preserve">                                           </w:t>
      </w:r>
      <w:r w:rsidRPr="006A0609">
        <w:rPr>
          <w:szCs w:val="18"/>
          <w:lang w:val="fr-BE"/>
        </w:rPr>
        <w:t>ON A2N.NODE_TE_ID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fr-BE"/>
        </w:rPr>
        <w:t xml:space="preserve">                                                 </w:t>
      </w:r>
      <w:r w:rsidRPr="006A0609">
        <w:rPr>
          <w:szCs w:val="18"/>
          <w:lang w:val="en-US"/>
        </w:rPr>
        <w:t>A2NH.NODE_TE_ID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AND A2NH.VALID_FROM &lt;</w:t>
      </w:r>
      <w:proofErr w:type="gramStart"/>
      <w:r w:rsidRPr="006A0609">
        <w:rPr>
          <w:szCs w:val="18"/>
          <w:lang w:val="en-US"/>
        </w:rPr>
        <w:t>= :</w:t>
      </w:r>
      <w:proofErr w:type="gramEnd"/>
      <w:r w:rsidRPr="006A0609">
        <w:rPr>
          <w:szCs w:val="18"/>
          <w:lang w:val="en-US"/>
        </w:rPr>
        <w:t>B2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AND A2NH.VALID_TO &gt;</w:t>
      </w:r>
      <w:proofErr w:type="gramStart"/>
      <w:r w:rsidRPr="006A0609">
        <w:rPr>
          <w:szCs w:val="18"/>
          <w:lang w:val="en-US"/>
        </w:rPr>
        <w:t>= :</w:t>
      </w:r>
      <w:proofErr w:type="gramEnd"/>
      <w:r w:rsidRPr="006A0609">
        <w:rPr>
          <w:szCs w:val="18"/>
          <w:lang w:val="en-US"/>
        </w:rPr>
        <w:t>B1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AND A2NH.NODE_STAT_CODE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'</w:t>
      </w:r>
      <w:proofErr w:type="spellStart"/>
      <w:r w:rsidRPr="006A0609">
        <w:rPr>
          <w:szCs w:val="18"/>
          <w:lang w:val="en-US"/>
        </w:rPr>
        <w:t>InOperation</w:t>
      </w:r>
      <w:proofErr w:type="spellEnd"/>
      <w:r w:rsidRPr="006A0609">
        <w:rPr>
          <w:szCs w:val="18"/>
          <w:lang w:val="en-US"/>
        </w:rPr>
        <w:t>'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MO_SUBSET MO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ON (A2N.NODE_TE_ID = MO.TE_ID)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A2_BORD_NODE A2BN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ON A2N.NODE_TE_ID = A2BN.BORD_NODE_TE_ID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A2_BORD_NODE_HIS A2BNH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ON A2BN.BORD_NODE_TE_ID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A2BNH.BORD_NODE_TE_ID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AND A2BNH.VALID_FROM &lt;</w:t>
      </w:r>
      <w:proofErr w:type="gramStart"/>
      <w:r w:rsidRPr="006A0609">
        <w:rPr>
          <w:szCs w:val="18"/>
          <w:lang w:val="en-US"/>
        </w:rPr>
        <w:t>= :</w:t>
      </w:r>
      <w:proofErr w:type="gramEnd"/>
      <w:r w:rsidRPr="006A0609">
        <w:rPr>
          <w:szCs w:val="18"/>
          <w:lang w:val="en-US"/>
        </w:rPr>
        <w:t>B2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AND A2BNH.VALID_TO &gt;</w:t>
      </w:r>
      <w:proofErr w:type="gramStart"/>
      <w:r w:rsidRPr="006A0609">
        <w:rPr>
          <w:szCs w:val="18"/>
          <w:lang w:val="en-US"/>
        </w:rPr>
        <w:t>= :</w:t>
      </w:r>
      <w:proofErr w:type="gramEnd"/>
      <w:r w:rsidRPr="006A0609">
        <w:rPr>
          <w:szCs w:val="18"/>
          <w:lang w:val="en-US"/>
        </w:rPr>
        <w:t>B1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AND </w:t>
      </w:r>
      <w:proofErr w:type="gramStart"/>
      <w:r w:rsidRPr="006A0609">
        <w:rPr>
          <w:szCs w:val="18"/>
          <w:lang w:val="en-US"/>
        </w:rPr>
        <w:t>( (</w:t>
      </w:r>
      <w:proofErr w:type="gramEnd"/>
      <w:r w:rsidRPr="006A0609">
        <w:rPr>
          <w:szCs w:val="18"/>
          <w:lang w:val="en-US"/>
        </w:rPr>
        <w:t>A2BNH.CONV_FLOW_DIR_CODE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'</w:t>
      </w:r>
      <w:proofErr w:type="spellStart"/>
      <w:r w:rsidRPr="006A0609">
        <w:rPr>
          <w:szCs w:val="18"/>
          <w:lang w:val="en-US"/>
        </w:rPr>
        <w:t>FromAdjInstToOwnInst</w:t>
      </w:r>
      <w:proofErr w:type="spellEnd"/>
      <w:r w:rsidRPr="006A0609">
        <w:rPr>
          <w:szCs w:val="18"/>
          <w:lang w:val="en-US"/>
        </w:rPr>
        <w:t>'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AND MO.PROP_SYMBOL 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('</w:t>
      </w:r>
      <w:proofErr w:type="spellStart"/>
      <w:r w:rsidRPr="006A0609">
        <w:rPr>
          <w:szCs w:val="18"/>
          <w:lang w:val="en-US"/>
        </w:rPr>
        <w:t>EFwd</w:t>
      </w:r>
      <w:proofErr w:type="spellEnd"/>
      <w:r w:rsidRPr="006A0609">
        <w:rPr>
          <w:szCs w:val="18"/>
          <w:lang w:val="en-US"/>
        </w:rPr>
        <w:t>', '</w:t>
      </w:r>
      <w:proofErr w:type="spellStart"/>
      <w:r w:rsidRPr="006A0609">
        <w:rPr>
          <w:szCs w:val="18"/>
          <w:lang w:val="en-US"/>
        </w:rPr>
        <w:t>VnFwd</w:t>
      </w:r>
      <w:proofErr w:type="spellEnd"/>
      <w:r w:rsidRPr="006A0609">
        <w:rPr>
          <w:szCs w:val="18"/>
          <w:lang w:val="en-US"/>
        </w:rPr>
        <w:t>'))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OR (A2BNH.CONV_FLOW_DIR_CODE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'</w:t>
      </w:r>
      <w:proofErr w:type="spellStart"/>
      <w:r w:rsidRPr="006A0609">
        <w:rPr>
          <w:szCs w:val="18"/>
          <w:lang w:val="en-US"/>
        </w:rPr>
        <w:t>FromOwnInstToAdjInst</w:t>
      </w:r>
      <w:proofErr w:type="spellEnd"/>
      <w:r w:rsidRPr="006A0609">
        <w:rPr>
          <w:szCs w:val="18"/>
          <w:lang w:val="en-US"/>
        </w:rPr>
        <w:t>'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AND A2BNH.FLG_R_FLOW_POSSIBLE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AND MO.PROP_SYMBOL 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('</w:t>
      </w:r>
      <w:proofErr w:type="spellStart"/>
      <w:r w:rsidRPr="006A0609">
        <w:rPr>
          <w:szCs w:val="18"/>
          <w:lang w:val="en-US"/>
        </w:rPr>
        <w:t>ERev</w:t>
      </w:r>
      <w:proofErr w:type="spellEnd"/>
      <w:r w:rsidRPr="006A0609">
        <w:rPr>
          <w:szCs w:val="18"/>
          <w:lang w:val="en-US"/>
        </w:rPr>
        <w:t>', '</w:t>
      </w:r>
      <w:proofErr w:type="spellStart"/>
      <w:r w:rsidRPr="006A0609">
        <w:rPr>
          <w:szCs w:val="18"/>
          <w:lang w:val="en-US"/>
        </w:rPr>
        <w:t>VnRev</w:t>
      </w:r>
      <w:proofErr w:type="spellEnd"/>
      <w:r w:rsidRPr="006A0609">
        <w:rPr>
          <w:szCs w:val="18"/>
          <w:lang w:val="en-US"/>
        </w:rPr>
        <w:t>'))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OR (A2BNH.CONV_FLOW_DIR_CODE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'</w:t>
      </w:r>
      <w:proofErr w:type="spellStart"/>
      <w:r w:rsidRPr="006A0609">
        <w:rPr>
          <w:szCs w:val="18"/>
          <w:lang w:val="en-US"/>
        </w:rPr>
        <w:t>FromOwnInstToAdjInst</w:t>
      </w:r>
      <w:proofErr w:type="spellEnd"/>
      <w:r w:rsidRPr="006A0609">
        <w:rPr>
          <w:szCs w:val="18"/>
          <w:lang w:val="en-US"/>
        </w:rPr>
        <w:t>'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AND MO.PROP_SYMBOL 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('</w:t>
      </w:r>
      <w:proofErr w:type="spellStart"/>
      <w:r w:rsidRPr="006A0609">
        <w:rPr>
          <w:szCs w:val="18"/>
          <w:lang w:val="en-US"/>
        </w:rPr>
        <w:t>EFwd</w:t>
      </w:r>
      <w:proofErr w:type="spellEnd"/>
      <w:r w:rsidRPr="006A0609">
        <w:rPr>
          <w:szCs w:val="18"/>
          <w:lang w:val="en-US"/>
        </w:rPr>
        <w:t>', '</w:t>
      </w:r>
      <w:proofErr w:type="spellStart"/>
      <w:r w:rsidRPr="006A0609">
        <w:rPr>
          <w:szCs w:val="18"/>
          <w:lang w:val="en-US"/>
        </w:rPr>
        <w:t>VnFwd</w:t>
      </w:r>
      <w:proofErr w:type="spellEnd"/>
      <w:r w:rsidRPr="006A0609">
        <w:rPr>
          <w:szCs w:val="18"/>
          <w:lang w:val="en-US"/>
        </w:rPr>
        <w:t>'))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OR (A2BNH.CONV_FLOW_DIR_CODE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'</w:t>
      </w:r>
      <w:proofErr w:type="spellStart"/>
      <w:r w:rsidRPr="006A0609">
        <w:rPr>
          <w:szCs w:val="18"/>
          <w:lang w:val="en-US"/>
        </w:rPr>
        <w:t>FromAdjInstToOwnInst</w:t>
      </w:r>
      <w:proofErr w:type="spellEnd"/>
      <w:r w:rsidRPr="006A0609">
        <w:rPr>
          <w:szCs w:val="18"/>
          <w:lang w:val="en-US"/>
        </w:rPr>
        <w:t>'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AND A2BNH.FLG_R_FLOW_POSSIBLE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AND MO.PROP_SYMBOL 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('</w:t>
      </w:r>
      <w:proofErr w:type="spellStart"/>
      <w:r w:rsidRPr="006A0609">
        <w:rPr>
          <w:szCs w:val="18"/>
          <w:lang w:val="en-US"/>
        </w:rPr>
        <w:t>ERev</w:t>
      </w:r>
      <w:proofErr w:type="spellEnd"/>
      <w:r w:rsidRPr="006A0609">
        <w:rPr>
          <w:szCs w:val="18"/>
          <w:lang w:val="en-US"/>
        </w:rPr>
        <w:t>', '</w:t>
      </w:r>
      <w:proofErr w:type="spellStart"/>
      <w:r w:rsidRPr="006A0609">
        <w:rPr>
          <w:szCs w:val="18"/>
          <w:lang w:val="en-US"/>
        </w:rPr>
        <w:t>VnRev</w:t>
      </w:r>
      <w:proofErr w:type="spellEnd"/>
      <w:r w:rsidRPr="006A0609">
        <w:rPr>
          <w:szCs w:val="18"/>
          <w:lang w:val="en-US"/>
        </w:rPr>
        <w:t>')))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               A2_GAS_INST ADJ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ON A2BN.ADJCT_GAS_INST_TE_ID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ADJ.GAS_INST_TE_ID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A2_TRANSP_SYS_MEMB A2TSM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ON     (A2N.NODE_TE_ID = A2TSM.NODE_TE_ID)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AND A2TSM.MEMB_START_GAS_DAY &lt;</w:t>
      </w:r>
      <w:proofErr w:type="gramStart"/>
      <w:r w:rsidRPr="006A0609">
        <w:rPr>
          <w:szCs w:val="18"/>
          <w:lang w:val="en-US"/>
        </w:rPr>
        <w:t>= :</w:t>
      </w:r>
      <w:proofErr w:type="gramEnd"/>
      <w:r w:rsidRPr="006A0609">
        <w:rPr>
          <w:szCs w:val="18"/>
          <w:lang w:val="en-US"/>
        </w:rPr>
        <w:t>B2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AND A2TSM.MEMB_END_GAS_DAY &gt;</w:t>
      </w:r>
      <w:proofErr w:type="gramStart"/>
      <w:r w:rsidRPr="006A0609">
        <w:rPr>
          <w:szCs w:val="18"/>
          <w:lang w:val="en-US"/>
        </w:rPr>
        <w:t>= :</w:t>
      </w:r>
      <w:proofErr w:type="gramEnd"/>
      <w:r w:rsidRPr="006A0609">
        <w:rPr>
          <w:szCs w:val="18"/>
          <w:lang w:val="en-US"/>
        </w:rPr>
        <w:t>B1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MTS_MEMB_ADJ A2MTSA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ON (A2TSM.TRANSP_SYS_TE_ID = A2MTSA.TRANSP_SYS_TE_ID)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AND A2MTSA.MTS_START_GAS_DAY &lt;</w:t>
      </w:r>
      <w:proofErr w:type="gramStart"/>
      <w:r w:rsidRPr="006A0609">
        <w:rPr>
          <w:szCs w:val="18"/>
          <w:lang w:val="en-US"/>
        </w:rPr>
        <w:t>= :</w:t>
      </w:r>
      <w:proofErr w:type="gramEnd"/>
      <w:r w:rsidRPr="006A0609">
        <w:rPr>
          <w:szCs w:val="18"/>
          <w:lang w:val="en-US"/>
        </w:rPr>
        <w:t>B2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AND A2MTSA.MTS_END_GAS_DAY &gt;</w:t>
      </w:r>
      <w:proofErr w:type="gramStart"/>
      <w:r w:rsidRPr="006A0609">
        <w:rPr>
          <w:szCs w:val="18"/>
          <w:lang w:val="en-US"/>
        </w:rPr>
        <w:t>= :</w:t>
      </w:r>
      <w:proofErr w:type="gramEnd"/>
      <w:r w:rsidRPr="006A0609">
        <w:rPr>
          <w:szCs w:val="18"/>
          <w:lang w:val="en-US"/>
        </w:rPr>
        <w:t>B1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A2_MTS A2MTS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ON (A2MTSA.MTS_TE_ID = A2MTS.MTS_TE_ID)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A2_SGRID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ON (A2MTS.SGRID_TE_ID = A2_SGRID.SGRID_TE_ID),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GAS_DAYS GD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WHERE GD.GAS_DAY </w:t>
      </w:r>
      <w:proofErr w:type="gramStart"/>
      <w:r w:rsidRPr="006A0609">
        <w:rPr>
          <w:szCs w:val="18"/>
          <w:lang w:val="en-US"/>
        </w:rPr>
        <w:t>BETWEEN :B1</w:t>
      </w:r>
      <w:proofErr w:type="gramEnd"/>
      <w:r w:rsidRPr="006A0609">
        <w:rPr>
          <w:szCs w:val="18"/>
          <w:lang w:val="en-US"/>
        </w:rPr>
        <w:t xml:space="preserve"> AND :B2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AND GD.GAS_DAY BETWEEN A2MTSA.MTS_START_GAS_DAY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AND A2MTSA.MTS_END_GAS_DAY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AND GD.GAS_DAY BETWEEN A2TSM.MEMB_START_GAS_DAY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AND A2TSM.MEMB_END_GAS_DAY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AND GD.GAS_DAY BETWEEN GREATEST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NVL (A2BNH.VALID_FROM,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'01-jan-1900'),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NVL (A2NH.VALID_FROM,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'01-jan-1900'),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NVL (MO.VALID_FROM,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'01-jan-1900'),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DECODE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A2MTSA.MTS_START_GAS_DAY,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NULL, TO_DATE ('01/01/1900',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          '</w:t>
      </w:r>
      <w:proofErr w:type="spellStart"/>
      <w:proofErr w:type="gramStart"/>
      <w:r w:rsidRPr="006A0609">
        <w:rPr>
          <w:szCs w:val="18"/>
          <w:lang w:val="en-US"/>
        </w:rPr>
        <w:t>dd</w:t>
      </w:r>
      <w:proofErr w:type="spellEnd"/>
      <w:r w:rsidRPr="006A0609">
        <w:rPr>
          <w:szCs w:val="18"/>
          <w:lang w:val="en-US"/>
        </w:rPr>
        <w:t>/mm/</w:t>
      </w:r>
      <w:proofErr w:type="spellStart"/>
      <w:r w:rsidRPr="006A0609">
        <w:rPr>
          <w:szCs w:val="18"/>
          <w:lang w:val="en-US"/>
        </w:rPr>
        <w:t>yyyy</w:t>
      </w:r>
      <w:proofErr w:type="spellEnd"/>
      <w:proofErr w:type="gramEnd"/>
      <w:r w:rsidRPr="006A0609">
        <w:rPr>
          <w:szCs w:val="18"/>
          <w:lang w:val="en-US"/>
        </w:rPr>
        <w:t>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TO_DATE ('01/01/2009',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    '</w:t>
      </w:r>
      <w:proofErr w:type="spellStart"/>
      <w:r w:rsidRPr="006A0609">
        <w:rPr>
          <w:szCs w:val="18"/>
          <w:lang w:val="en-US"/>
        </w:rPr>
        <w:t>dd</w:t>
      </w:r>
      <w:proofErr w:type="spellEnd"/>
      <w:r w:rsidRPr="006A0609">
        <w:rPr>
          <w:szCs w:val="18"/>
          <w:lang w:val="en-US"/>
        </w:rPr>
        <w:t>/mm/</w:t>
      </w:r>
      <w:proofErr w:type="spellStart"/>
      <w:r w:rsidRPr="006A0609">
        <w:rPr>
          <w:szCs w:val="18"/>
          <w:lang w:val="en-US"/>
        </w:rPr>
        <w:t>yyyy</w:t>
      </w:r>
      <w:proofErr w:type="spellEnd"/>
      <w:r w:rsidRPr="006A0609">
        <w:rPr>
          <w:szCs w:val="18"/>
          <w:lang w:val="en-US"/>
        </w:rPr>
        <w:t>'), TO_DATE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                      '01/01/2006',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                      '</w:t>
      </w:r>
      <w:proofErr w:type="spellStart"/>
      <w:proofErr w:type="gramStart"/>
      <w:r w:rsidRPr="006A0609">
        <w:rPr>
          <w:szCs w:val="18"/>
          <w:lang w:val="en-US"/>
        </w:rPr>
        <w:t>dd</w:t>
      </w:r>
      <w:proofErr w:type="spellEnd"/>
      <w:r w:rsidRPr="006A0609">
        <w:rPr>
          <w:szCs w:val="18"/>
          <w:lang w:val="en-US"/>
        </w:rPr>
        <w:t>/mm/</w:t>
      </w:r>
      <w:proofErr w:type="spellStart"/>
      <w:r w:rsidRPr="006A0609">
        <w:rPr>
          <w:szCs w:val="18"/>
          <w:lang w:val="en-US"/>
        </w:rPr>
        <w:t>yyyy</w:t>
      </w:r>
      <w:proofErr w:type="spellEnd"/>
      <w:proofErr w:type="gramEnd"/>
      <w:r w:rsidRPr="006A0609">
        <w:rPr>
          <w:szCs w:val="18"/>
          <w:lang w:val="en-US"/>
        </w:rPr>
        <w:t>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A2MTSA.MTS_START_GAS_DAY),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NVL (A2TSM.MEMB_START_GAS_DAY,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'01-jan-1900'))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AND LEAST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NVL (A2BNH.VALID_TO,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'31-dec-9999'),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                          NVL (A2NH.VALID_TO,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'31-dec-9999'),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NVL (MO.VALID_TO, '31-dec-9999'),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NVL (A2MTSA.MTS_END_GAS_DAY,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'31-dec-9999'),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NVL (A2TSM.MEMB_END_GAS_DAY,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'31-dec-9999'))),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SUPPLY_NODE_DEFINITIONS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AS (SELECT GD.GAS_DAY AS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A2N.NODE_TE_ID AS NODE_TE_ID,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A2N.OA7_CODIF_NR AS OA7_CODIF_NR,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MO.DERVD_MEAS_OBJ_ID AS DERVD_MEAS_OBJ_ID,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MO.PROP_SYMBOL AS PROP_SYMBOL,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PCK_REPORTING.GET_PROP_FAMILY (MO.PROP_SYMBOL)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PROP_FAMILY,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PCK_REPORTING.GET_UNIT (MO.PROP_SYMBOL) AS UNIT,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PCK_REPORTING.GET_FLOW_DIRECTION ('SUPPLY',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NULL,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NULL,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NULL)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FLOW_DIRECTION,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A2_SGRID.SGRID_CODE AS SGRID_CODE,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GREATEST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NVL (A2SNH.VALID_FROM, '01-jan-1900'),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NVL (A2NH.VALID_FROM, '01-jan-1900'),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NVL (MO.VALID_FROM, '01-jan-1900'),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DECODE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A2MTSA.MTS_START_GAS_DAY,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NULL, TO_DATE ('01/01/1900', '</w:t>
      </w:r>
      <w:proofErr w:type="spellStart"/>
      <w:r w:rsidRPr="006A0609">
        <w:rPr>
          <w:szCs w:val="18"/>
          <w:lang w:val="en-US"/>
        </w:rPr>
        <w:t>dd</w:t>
      </w:r>
      <w:proofErr w:type="spellEnd"/>
      <w:r w:rsidRPr="006A0609">
        <w:rPr>
          <w:szCs w:val="18"/>
          <w:lang w:val="en-US"/>
        </w:rPr>
        <w:t>/mm/</w:t>
      </w:r>
      <w:proofErr w:type="spellStart"/>
      <w:r w:rsidRPr="006A0609">
        <w:rPr>
          <w:szCs w:val="18"/>
          <w:lang w:val="en-US"/>
        </w:rPr>
        <w:t>yyyy</w:t>
      </w:r>
      <w:proofErr w:type="spellEnd"/>
      <w:r w:rsidRPr="006A0609">
        <w:rPr>
          <w:szCs w:val="18"/>
          <w:lang w:val="en-US"/>
        </w:rPr>
        <w:t>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TO_DATE ('01/01/2009', '</w:t>
      </w:r>
      <w:proofErr w:type="spellStart"/>
      <w:r w:rsidRPr="006A0609">
        <w:rPr>
          <w:szCs w:val="18"/>
          <w:lang w:val="en-US"/>
        </w:rPr>
        <w:t>dd</w:t>
      </w:r>
      <w:proofErr w:type="spellEnd"/>
      <w:r w:rsidRPr="006A0609">
        <w:rPr>
          <w:szCs w:val="18"/>
          <w:lang w:val="en-US"/>
        </w:rPr>
        <w:t>/mm/</w:t>
      </w:r>
      <w:proofErr w:type="spellStart"/>
      <w:r w:rsidRPr="006A0609">
        <w:rPr>
          <w:szCs w:val="18"/>
          <w:lang w:val="en-US"/>
        </w:rPr>
        <w:t>yyyy</w:t>
      </w:r>
      <w:proofErr w:type="spellEnd"/>
      <w:r w:rsidRPr="006A0609">
        <w:rPr>
          <w:szCs w:val="18"/>
          <w:lang w:val="en-US"/>
        </w:rPr>
        <w:t>'), TO_DATE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             '01/01/2006',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             '</w:t>
      </w:r>
      <w:proofErr w:type="spellStart"/>
      <w:proofErr w:type="gramStart"/>
      <w:r w:rsidRPr="006A0609">
        <w:rPr>
          <w:szCs w:val="18"/>
          <w:lang w:val="en-US"/>
        </w:rPr>
        <w:t>dd</w:t>
      </w:r>
      <w:proofErr w:type="spellEnd"/>
      <w:r w:rsidRPr="006A0609">
        <w:rPr>
          <w:szCs w:val="18"/>
          <w:lang w:val="en-US"/>
        </w:rPr>
        <w:t>/mm/</w:t>
      </w:r>
      <w:proofErr w:type="spellStart"/>
      <w:r w:rsidRPr="006A0609">
        <w:rPr>
          <w:szCs w:val="18"/>
          <w:lang w:val="en-US"/>
        </w:rPr>
        <w:t>yyyy</w:t>
      </w:r>
      <w:proofErr w:type="spellEnd"/>
      <w:proofErr w:type="gramEnd"/>
      <w:r w:rsidRPr="006A0609">
        <w:rPr>
          <w:szCs w:val="18"/>
          <w:lang w:val="en-US"/>
        </w:rPr>
        <w:t>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A2MTSA.MTS_START_GAS_DAY),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NVL (A2TSM.MEMB_START_GAS_DAY, '01-jan-1900'))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VALID_FROM,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LEAST (NVL (A2SNH.VALID_TO, '31-dec-9999'),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NVL (A2NH.VALID_TO, '31-dec-9999'),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NVL (MO.VALID_TO, '31-dec-9999'),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NVL (A2MTSA.MTS_END_GAS_DAY, '31-dec-9999'),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NVL (A2TSM.MEMB_END_GAS_DAY, '31-dec-9999'))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VALID_TO,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'SUPPLY' AS NODE_TYPE_CODE,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fr-BE"/>
        </w:rPr>
      </w:pPr>
      <w:r w:rsidRPr="006A0609">
        <w:rPr>
          <w:szCs w:val="18"/>
          <w:lang w:val="en-US"/>
        </w:rPr>
        <w:t xml:space="preserve">                   </w:t>
      </w:r>
      <w:r w:rsidRPr="006A0609">
        <w:rPr>
          <w:szCs w:val="18"/>
          <w:lang w:val="fr-BE"/>
        </w:rPr>
        <w:t>A2SNH.SUP_NODE_TYPE_CODE AS NODE_SUBTYPE_CODE,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fr-BE"/>
        </w:rPr>
        <w:t xml:space="preserve">                   </w:t>
      </w:r>
      <w:r w:rsidRPr="006A0609">
        <w:rPr>
          <w:szCs w:val="18"/>
          <w:lang w:val="en-US"/>
        </w:rPr>
        <w:t>NULL AS ADJCT_GAS_INST_NAME,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A2MTSA.MTS_START_GAS_DAY AS MTS_START_GAS_DAY,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A2MTSA.MTS_END_GAS_DAY AS MTS_END_GAS_DAY,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A2TSM.MEMB_START_GAS_DAY AS TSM_START_GAS_DAY,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A2TSM.MEMB_END_GAS_DAY AS TSM_END_GAS_DAY,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1)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H01_WEIGHT,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2)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H02_WEIGHT,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3)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H03_WEIGHT,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4)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H04_WEIGHT,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5)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H05_WEIGHT,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6)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H06_WEIGHT,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7)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H07_WEIGHT,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8)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H08_WEIGHT,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9)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H09_WEIGHT,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10)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H10_WEIGHT,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11)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H11_WEIGHT,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12)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H12_WEIGHT,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13)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   AS H13_WEIGHT,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14)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H14_WEIGHT,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15)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H15_WEIGHT,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16)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H16_WEIGHT,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17)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H17_WEIGHT,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18)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H18_WEIGHT,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19)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H19_WEIGHT,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20)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H20_WEIGHT,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21)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H21_WEIGHT,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22)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H22_WEIGHT,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23)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H23_WEIGHT,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24)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H24_WEIGHT,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PCK_REPORTING.CALC_WEIGHT (ADJ_START_GAS_DAY,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ADJ_START_GAS_HOUR_NR,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ADJ_END_GAS_HOUR_NR,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25)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H25_WEIGHT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FROM                               A2_TE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A2_NODE A2N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ON A2_TE.TE_ID = NODE_TE_ID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AND A2N.NODE_TYPE_CODE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   '</w:t>
      </w:r>
      <w:proofErr w:type="spellStart"/>
      <w:r w:rsidRPr="006A0609">
        <w:rPr>
          <w:szCs w:val="18"/>
          <w:lang w:val="en-US"/>
        </w:rPr>
        <w:t>SupplyNode</w:t>
      </w:r>
      <w:proofErr w:type="spellEnd"/>
      <w:r w:rsidRPr="006A0609">
        <w:rPr>
          <w:szCs w:val="18"/>
          <w:lang w:val="en-US"/>
        </w:rPr>
        <w:t>'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                           A2_GAS_INST FLX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ON A2N.OWN_GAS_INST_TE_ID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FLX.GAS_INST_TE_ID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AND FLX.GAS_INST_NAME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'Grid </w:t>
      </w:r>
      <w:proofErr w:type="spellStart"/>
      <w:r w:rsidRPr="006A0609">
        <w:rPr>
          <w:szCs w:val="18"/>
          <w:lang w:val="en-US"/>
        </w:rPr>
        <w:t>Fluxys</w:t>
      </w:r>
      <w:proofErr w:type="spellEnd"/>
      <w:r w:rsidRPr="006A0609">
        <w:rPr>
          <w:szCs w:val="18"/>
          <w:lang w:val="en-US"/>
        </w:rPr>
        <w:t>'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A2_NODE_HIS A2NH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fr-BE"/>
        </w:rPr>
      </w:pPr>
      <w:r w:rsidRPr="006A0609">
        <w:rPr>
          <w:szCs w:val="18"/>
          <w:lang w:val="en-US"/>
        </w:rPr>
        <w:t xml:space="preserve">                                        </w:t>
      </w:r>
      <w:r w:rsidRPr="006A0609">
        <w:rPr>
          <w:szCs w:val="18"/>
          <w:lang w:val="fr-BE"/>
        </w:rPr>
        <w:t>ON A2N.NODE_TE_ID = A2NH.NODE_TE_ID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fr-BE"/>
        </w:rPr>
        <w:t xml:space="preserve">                                           </w:t>
      </w:r>
      <w:r w:rsidRPr="006A0609">
        <w:rPr>
          <w:szCs w:val="18"/>
          <w:lang w:val="en-US"/>
        </w:rPr>
        <w:t>AND A2NH.VALID_FROM &lt;</w:t>
      </w:r>
      <w:proofErr w:type="gramStart"/>
      <w:r w:rsidRPr="006A0609">
        <w:rPr>
          <w:szCs w:val="18"/>
          <w:lang w:val="en-US"/>
        </w:rPr>
        <w:t>= :</w:t>
      </w:r>
      <w:proofErr w:type="gramEnd"/>
      <w:r w:rsidRPr="006A0609">
        <w:rPr>
          <w:szCs w:val="18"/>
          <w:lang w:val="en-US"/>
        </w:rPr>
        <w:t>B2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AND A2NH.VALID_TO &gt;</w:t>
      </w:r>
      <w:proofErr w:type="gramStart"/>
      <w:r w:rsidRPr="006A0609">
        <w:rPr>
          <w:szCs w:val="18"/>
          <w:lang w:val="en-US"/>
        </w:rPr>
        <w:t>= :</w:t>
      </w:r>
      <w:proofErr w:type="gramEnd"/>
      <w:r w:rsidRPr="006A0609">
        <w:rPr>
          <w:szCs w:val="18"/>
          <w:lang w:val="en-US"/>
        </w:rPr>
        <w:t>B1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AND A2NH.NODE_STAT_CODE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'</w:t>
      </w:r>
      <w:proofErr w:type="spellStart"/>
      <w:r w:rsidRPr="006A0609">
        <w:rPr>
          <w:szCs w:val="18"/>
          <w:lang w:val="en-US"/>
        </w:rPr>
        <w:t>InOperation</w:t>
      </w:r>
      <w:proofErr w:type="spellEnd"/>
      <w:r w:rsidRPr="006A0609">
        <w:rPr>
          <w:szCs w:val="18"/>
          <w:lang w:val="en-US"/>
        </w:rPr>
        <w:t>'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MO_SUBSET MO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ON (A2N.NODE_TE_ID = MO.TE_ID)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A2_SUP_NODE A2SN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ON A2N.NODE_TE_ID = A2SN.SUP_NODE_TE_ID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A2_SUP_NODE_HIS A2SNH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ON A2SN.SUP_NODE_TE_ID = A2SNH.SUP_NODE_TE_ID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AND A2SNH.FLG_CONN_THRU_OTHER_NODE = 0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AND A2SNH.VALID_FROM &lt;</w:t>
      </w:r>
      <w:proofErr w:type="gramStart"/>
      <w:r w:rsidRPr="006A0609">
        <w:rPr>
          <w:szCs w:val="18"/>
          <w:lang w:val="en-US"/>
        </w:rPr>
        <w:t>= :</w:t>
      </w:r>
      <w:proofErr w:type="gramEnd"/>
      <w:r w:rsidRPr="006A0609">
        <w:rPr>
          <w:szCs w:val="18"/>
          <w:lang w:val="en-US"/>
        </w:rPr>
        <w:t>B2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AND A2SNH.VALID_TO &gt;</w:t>
      </w:r>
      <w:proofErr w:type="gramStart"/>
      <w:r w:rsidRPr="006A0609">
        <w:rPr>
          <w:szCs w:val="18"/>
          <w:lang w:val="en-US"/>
        </w:rPr>
        <w:t>= :</w:t>
      </w:r>
      <w:proofErr w:type="gramEnd"/>
      <w:r w:rsidRPr="006A0609">
        <w:rPr>
          <w:szCs w:val="18"/>
          <w:lang w:val="en-US"/>
        </w:rPr>
        <w:t>B1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A2_TRANSP_SYS_MEMB A2TSM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ON     (A2N.NODE_TE_ID = A2TSM.NODE_TE_ID)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AND A2TSM.MEMB_START_GAS_DAY &lt;</w:t>
      </w:r>
      <w:proofErr w:type="gramStart"/>
      <w:r w:rsidRPr="006A0609">
        <w:rPr>
          <w:szCs w:val="18"/>
          <w:lang w:val="en-US"/>
        </w:rPr>
        <w:t>= :</w:t>
      </w:r>
      <w:proofErr w:type="gramEnd"/>
      <w:r w:rsidRPr="006A0609">
        <w:rPr>
          <w:szCs w:val="18"/>
          <w:lang w:val="en-US"/>
        </w:rPr>
        <w:t>B2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AND A2TSM.MEMB_END_GAS_DAY &gt;</w:t>
      </w:r>
      <w:proofErr w:type="gramStart"/>
      <w:r w:rsidRPr="006A0609">
        <w:rPr>
          <w:szCs w:val="18"/>
          <w:lang w:val="en-US"/>
        </w:rPr>
        <w:t>= :</w:t>
      </w:r>
      <w:proofErr w:type="gramEnd"/>
      <w:r w:rsidRPr="006A0609">
        <w:rPr>
          <w:szCs w:val="18"/>
          <w:lang w:val="en-US"/>
        </w:rPr>
        <w:t>B1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MTS_MEMB_ADJ A2MTSA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ON (A2TSM.TRANSP_SYS_TE_ID = A2MTSA.TRANSP_SYS_TE_ID)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AND A2MTSA.MTS_START_GAS_DAY &lt;</w:t>
      </w:r>
      <w:proofErr w:type="gramStart"/>
      <w:r w:rsidRPr="006A0609">
        <w:rPr>
          <w:szCs w:val="18"/>
          <w:lang w:val="en-US"/>
        </w:rPr>
        <w:t>= :</w:t>
      </w:r>
      <w:proofErr w:type="gramEnd"/>
      <w:r w:rsidRPr="006A0609">
        <w:rPr>
          <w:szCs w:val="18"/>
          <w:lang w:val="en-US"/>
        </w:rPr>
        <w:t>B2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AND A2MTSA.MTS_END_GAS_DAY &gt;</w:t>
      </w:r>
      <w:proofErr w:type="gramStart"/>
      <w:r w:rsidRPr="006A0609">
        <w:rPr>
          <w:szCs w:val="18"/>
          <w:lang w:val="en-US"/>
        </w:rPr>
        <w:t>= :</w:t>
      </w:r>
      <w:proofErr w:type="gramEnd"/>
      <w:r w:rsidRPr="006A0609">
        <w:rPr>
          <w:szCs w:val="18"/>
          <w:lang w:val="en-US"/>
        </w:rPr>
        <w:t>B1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A2_MTS A2MTS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ON (A2MTSA.MTS_TE_ID = A2MTS.MTS_TE_ID)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A2_SGRID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ON (A2MTS.SGRID_TE_ID = A2_SGRID.SGRID_TE_ID),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GAS_DAYS GD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WHERE GD.GAS_DAY </w:t>
      </w:r>
      <w:proofErr w:type="gramStart"/>
      <w:r w:rsidRPr="006A0609">
        <w:rPr>
          <w:szCs w:val="18"/>
          <w:lang w:val="en-US"/>
        </w:rPr>
        <w:t>BETWEEN :B1</w:t>
      </w:r>
      <w:proofErr w:type="gramEnd"/>
      <w:r w:rsidRPr="006A0609">
        <w:rPr>
          <w:szCs w:val="18"/>
          <w:lang w:val="en-US"/>
        </w:rPr>
        <w:t xml:space="preserve"> AND :B2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AND GD.GAS_DAY BETWEEN A2MTSA.MTS_START_GAS_DAY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AND A2MTSA.MTS_END_GAS_DAY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AND GD.GAS_DAY BETWEEN A2TSM.MEMB_START_GAS_DAY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AND A2TSM.MEMB_END_GAS_DAY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AND GD.GAS_DAY BETWEEN GREATEST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NVL (A2SNH.VALID_FROM,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'01-jan-1900'),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NVL (A2NH.VALID_FROM,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'01-jan-1900'),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NVL (MO.VALID_FROM,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'01-jan-1900'),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DECODE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A2MTSA.MTS_START_GAS_DAY,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NULL, TO_DATE ('01/01/1900',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          '</w:t>
      </w:r>
      <w:proofErr w:type="spellStart"/>
      <w:proofErr w:type="gramStart"/>
      <w:r w:rsidRPr="006A0609">
        <w:rPr>
          <w:szCs w:val="18"/>
          <w:lang w:val="en-US"/>
        </w:rPr>
        <w:t>dd</w:t>
      </w:r>
      <w:proofErr w:type="spellEnd"/>
      <w:r w:rsidRPr="006A0609">
        <w:rPr>
          <w:szCs w:val="18"/>
          <w:lang w:val="en-US"/>
        </w:rPr>
        <w:t>/mm/</w:t>
      </w:r>
      <w:proofErr w:type="spellStart"/>
      <w:r w:rsidRPr="006A0609">
        <w:rPr>
          <w:szCs w:val="18"/>
          <w:lang w:val="en-US"/>
        </w:rPr>
        <w:t>yyyy</w:t>
      </w:r>
      <w:proofErr w:type="spellEnd"/>
      <w:proofErr w:type="gramEnd"/>
      <w:r w:rsidRPr="006A0609">
        <w:rPr>
          <w:szCs w:val="18"/>
          <w:lang w:val="en-US"/>
        </w:rPr>
        <w:t>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TO_DATE ('01/01/2009',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    '</w:t>
      </w:r>
      <w:proofErr w:type="spellStart"/>
      <w:r w:rsidRPr="006A0609">
        <w:rPr>
          <w:szCs w:val="18"/>
          <w:lang w:val="en-US"/>
        </w:rPr>
        <w:t>dd</w:t>
      </w:r>
      <w:proofErr w:type="spellEnd"/>
      <w:r w:rsidRPr="006A0609">
        <w:rPr>
          <w:szCs w:val="18"/>
          <w:lang w:val="en-US"/>
        </w:rPr>
        <w:t>/mm/</w:t>
      </w:r>
      <w:proofErr w:type="spellStart"/>
      <w:r w:rsidRPr="006A0609">
        <w:rPr>
          <w:szCs w:val="18"/>
          <w:lang w:val="en-US"/>
        </w:rPr>
        <w:t>yyyy</w:t>
      </w:r>
      <w:proofErr w:type="spellEnd"/>
      <w:r w:rsidRPr="006A0609">
        <w:rPr>
          <w:szCs w:val="18"/>
          <w:lang w:val="en-US"/>
        </w:rPr>
        <w:t>'), TO_DATE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                      '01/01/2006',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                      '</w:t>
      </w:r>
      <w:proofErr w:type="spellStart"/>
      <w:proofErr w:type="gramStart"/>
      <w:r w:rsidRPr="006A0609">
        <w:rPr>
          <w:szCs w:val="18"/>
          <w:lang w:val="en-US"/>
        </w:rPr>
        <w:t>dd</w:t>
      </w:r>
      <w:proofErr w:type="spellEnd"/>
      <w:r w:rsidRPr="006A0609">
        <w:rPr>
          <w:szCs w:val="18"/>
          <w:lang w:val="en-US"/>
        </w:rPr>
        <w:t>/mm/</w:t>
      </w:r>
      <w:proofErr w:type="spellStart"/>
      <w:r w:rsidRPr="006A0609">
        <w:rPr>
          <w:szCs w:val="18"/>
          <w:lang w:val="en-US"/>
        </w:rPr>
        <w:t>yyyy</w:t>
      </w:r>
      <w:proofErr w:type="spellEnd"/>
      <w:proofErr w:type="gramEnd"/>
      <w:r w:rsidRPr="006A0609">
        <w:rPr>
          <w:szCs w:val="18"/>
          <w:lang w:val="en-US"/>
        </w:rPr>
        <w:t>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A2MTSA.MTS_START_GAS_DAY),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NVL (A2TSM.MEMB_START_GAS_DAY,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'01-jan-1900'))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AND LEAST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NVL (A2SNH.VALID_TO,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'31-dec-9999'),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NVL (A2NH.VALID_TO,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'31-dec-9999'),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NVL (MO.VALID_TO, '31-dec-9999'),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NVL (A2MTSA.MTS_END_GAS_DAY,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'31-dec-9999'),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NVL (A2TSM.MEMB_END_GAS_DAY,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'31-dec-9999'))),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SUPPLY_NODE_MEASUREMENTS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AS (SELECT VNFWD.DERVD_MEAS_OBJ_ID,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VNFWD.GAS_DAY,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VNFWD.NODE_TE_ID,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OA7_CODIF_NR,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'</w:t>
      </w:r>
      <w:proofErr w:type="spellStart"/>
      <w:r w:rsidRPr="006A0609">
        <w:rPr>
          <w:szCs w:val="18"/>
          <w:lang w:val="en-US"/>
        </w:rPr>
        <w:t>VnFwd</w:t>
      </w:r>
      <w:proofErr w:type="spellEnd"/>
      <w:r w:rsidRPr="006A0609">
        <w:rPr>
          <w:szCs w:val="18"/>
          <w:lang w:val="en-US"/>
        </w:rPr>
        <w:t>' PROP_SYMBOL,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PROP_FAMILY,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UNIT,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FLOW_DIRECTION,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SGRID_CODE,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NODE_TYPE_CODE,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NODE_SUBTYPE_CODE,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ADJCT_GAS_INST_NAME,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(VNFWD.AMT_01, 0) - NVL (VNREV.AMT_01, 0) AS AMT_01,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(VNFWD.AMT_02, 0) - NVL (VNREV.AMT_02, 0) AS AMT_02,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(VNFWD.AMT_03, 0) - NVL (VNREV.AMT_03, 0) AS AMT_03,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(VNFWD.AMT_04, 0) - NVL (VNREV.AMT_04, 0) AS AMT_04,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(VNFWD.AMT_05, 0) - NVL (VNREV.AMT_05, 0) AS AMT_05,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NVL (VNFWD.AMT_06, 0) - NVL (VNREV.AMT_06, 0) AS AMT_06,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(VNFWD.AMT_07, 0) - NVL (VNREV.AMT_07, 0) AS AMT_07,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(VNFWD.AMT_08, 0) - NVL (VNREV.AMT_08, 0) AS AMT_08,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(VNFWD.AMT_09, 0) - NVL (VNREV.AMT_09, 0) AS AMT_09,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(VNFWD.AMT_10, 0) - NVL (VNREV.AMT_10, 0) AS AMT_10,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(VNFWD.AMT_11, 0) - NVL (VNREV.AMT_11, 0) AS AMT_11,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(VNFWD.AMT_12, 0) - NVL (VNREV.AMT_12, 0) AS AMT_12,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(VNFWD.AMT_13, 0) - NVL (VNREV.AMT_13, 0) AS AMT_13,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(VNFWD.AMT_14, 0) - NVL (VNREV.AMT_14, 0) AS AMT_14,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(VNFWD.AMT_15, 0) - NVL (VNREV.AMT_15, 0) AS AMT_15,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(VNFWD.AMT_16, 0) - NVL (VNREV.AMT_16, 0) AS AMT_16,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(VNFWD.AMT_17, 0) - NVL (VNREV.AMT_17, 0) AS AMT_17,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(VNFWD.AMT_18, 0) - NVL (VNREV.AMT_18, 0) AS AMT_18,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(VNFWD.AMT_19, 0) - NVL (VNREV.AMT_19, 0) AS AMT_19,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(VNFWD.AMT_20, 0) - NVL (VNREV.AMT_20, 0) AS AMT_20,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(VNFWD.AMT_21, 0) - NVL (VNREV.AMT_21, 0) AS AMT_21,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(VNFWD.AMT_22, 0) - NVL (VNREV.AMT_22, 0) AS AMT_22,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(VNFWD.AMT_23, 0) - NVL (VNREV.AMT_23, 0) AS AMT_23,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(VNFWD.AMT_24, 0) - NVL (VNREV.AMT_24, 0) AS AMT_24,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(VNFWD.AMT_25, 0) - NVL (VNREV.AMT_25, 0) AS AMT_25,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STAT_MIN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FROM    (SELECT                          /*+ USE_</w:t>
      </w:r>
      <w:proofErr w:type="gramStart"/>
      <w:r w:rsidRPr="006A0609">
        <w:rPr>
          <w:szCs w:val="18"/>
          <w:lang w:val="en-US"/>
        </w:rPr>
        <w:t>NL(</w:t>
      </w:r>
      <w:proofErr w:type="gramEnd"/>
      <w:r w:rsidRPr="006A0609">
        <w:rPr>
          <w:szCs w:val="18"/>
          <w:lang w:val="en-US"/>
        </w:rPr>
        <w:t>SND MEAS) */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MEAS.DERVD_MEAS_OBJ_ID,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MEAS.GAS_DAY,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NODE_TE_ID,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fr-BE"/>
        </w:rPr>
      </w:pPr>
      <w:r w:rsidRPr="006A0609">
        <w:rPr>
          <w:szCs w:val="18"/>
          <w:lang w:val="en-US"/>
        </w:rPr>
        <w:t xml:space="preserve">                              </w:t>
      </w:r>
      <w:r w:rsidRPr="006A0609">
        <w:rPr>
          <w:szCs w:val="18"/>
          <w:lang w:val="fr-BE"/>
        </w:rPr>
        <w:t>OA7_CODIF_NR,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fr-BE"/>
        </w:rPr>
      </w:pPr>
      <w:r w:rsidRPr="006A0609">
        <w:rPr>
          <w:szCs w:val="18"/>
          <w:lang w:val="fr-BE"/>
        </w:rPr>
        <w:t xml:space="preserve">                              PROP_SYMBOL,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fr-BE"/>
        </w:rPr>
        <w:t xml:space="preserve">                              </w:t>
      </w:r>
      <w:r w:rsidRPr="006A0609">
        <w:rPr>
          <w:szCs w:val="18"/>
          <w:lang w:val="en-US"/>
        </w:rPr>
        <w:t>PROP_FAMILY,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UNIT,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FLOW_DIRECTION,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SGRID_CODE,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NODE_TYPE_CODE,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NODE_SUBTYPE_CODE,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ADJCT_GAS_INST_NAME,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(MEAS.AMT_01, 0) * SND.H01_WEIGHT AS AMT_01,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(MEAS.AMT_02, 0) * SND.H02_WEIGHT AS AMT_02,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(MEAS.AMT_03, 0) * SND.H03_WEIGHT AS AMT_03,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(MEAS.AMT_04, 0) * SND.H04_WEIGHT AS AMT_04,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(MEAS.AMT_05, 0) * SND.H05_WEIGHT AS AMT_05,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(MEAS.AMT_06, 0) * SND.H06_WEIGHT AS AMT_06,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(MEAS.AMT_07, 0) * SND.H07_WEIGHT AS AMT_07,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(MEAS.AMT_08, 0) * SND.H08_WEIGHT AS AMT_08,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(MEAS.AMT_09, 0) * SND.H09_WEIGHT AS AMT_09,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(MEAS.AMT_10, 0) * SND.H10_WEIGHT AS AMT_10,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(MEAS.AMT_11, 0) * SND.H11_WEIGHT AS AMT_11,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(MEAS.AMT_12, 0) * SND.H12_WEIGHT AS AMT_12,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           NVL (MEAS.AMT_13, 0) * SND.H13_WEIGHT AS AMT_13,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(MEAS.AMT_14, 0) * SND.H14_WEIGHT AS AMT_14,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(MEAS.AMT_15, 0) * SND.H15_WEIGHT AS AMT_15,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(MEAS.AMT_16, 0) * SND.H16_WEIGHT AS AMT_16,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(MEAS.AMT_17, 0) * SND.H17_WEIGHT AS AMT_17,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(MEAS.AMT_18, 0) * SND.H18_WEIGHT AS AMT_18,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(MEAS.AMT_19, 0) * SND.H19_WEIGHT AS AMT_19,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(MEAS.AMT_20, 0) * SND.H20_WEIGHT AS AMT_20,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(MEAS.AMT_21, 0) * SND.H21_WEIGHT AS AMT_21,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(MEAS.AMT_22, 0) * SND.H22_WEIGHT AS AMT_22,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(MEAS.AMT_23, 0) * SND.H23_WEIGHT AS AMT_23,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(MEAS.AMT_24, 0) * SND.H24_WEIGHT AS AMT_24,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(MEAS.AMT_25, 0) * SND.H25_WEIGHT AS AMT_25,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LEAST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MEAS.STAT_TYPE_CODE_01,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MEAS.STAT_TYPE_CODE_02,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MEAS.STAT_TYPE_CODE_03,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MEAS.STAT_TYPE_CODE_04,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MEAS.STAT_TYPE_CODE_05,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MEAS.STAT_TYPE_CODE_06,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MEAS.STAT_TYPE_CODE_07,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MEAS.STAT_TYPE_CODE_08,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MEAS.STAT_TYPE_CODE_09,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MEAS.STAT_TYPE_CODE_10,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MEAS.STAT_TYPE_CODE_11,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MEAS.STAT_TYPE_CODE_12,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MEAS.STAT_TYPE_CODE_13,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MEAS.STAT_TYPE_CODE_14,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MEAS.STAT_TYPE_CODE_15,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MEAS.STAT_TYPE_CODE_16,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MEAS.STAT_TYPE_CODE_17,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MEAS.STAT_TYPE_CODE_18,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MEAS.STAT_TYPE_CODE_19,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MEAS.STAT_TYPE_CODE_20,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MEAS.STAT_TYPE_CODE_21,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MEAS.STAT_TYPE_CODE_22,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MEAS.STAT_TYPE_CODE_23,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CASE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WHEN (SELECT COUNT (*)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FROM GAS_HOUR GH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WHERE GH.GAS_DAY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  MEAS.GAS_DAY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AND GH.GAS_HOUR_NR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      24) = 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THEN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                       MEAS.STAT_TYPE_CODE_24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ELSE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'30'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END,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CASE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WHEN (SELECT COUNT (*)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FROM GAS_HOUR GH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WHERE GH.GAS_DAY = MEAS.GAS_DAY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AND GH.GAS_HOUR_NR = 25)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THEN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MEAS.STAT_TYPE_CODE_25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ELSE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'30'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END),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0)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AS STAT_MIN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FROM    SUPPLY_NODE_DEFINITIONS SND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DERVD_MEAS_LAST MEAS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ON SND.DERVD_MEAS_OBJ_ID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MEAS.DERVD_MEAS_OBJ_ID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AND SND.GAS_DAY = MEAS.GAS_DAY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AND MEAS.GAS_DAY </w:t>
      </w:r>
      <w:proofErr w:type="gramStart"/>
      <w:r w:rsidRPr="006A0609">
        <w:rPr>
          <w:szCs w:val="18"/>
          <w:lang w:val="en-US"/>
        </w:rPr>
        <w:t>BETWEEN :B1</w:t>
      </w:r>
      <w:proofErr w:type="gramEnd"/>
      <w:r w:rsidRPr="006A0609">
        <w:rPr>
          <w:szCs w:val="18"/>
          <w:lang w:val="en-US"/>
        </w:rPr>
        <w:t xml:space="preserve"> AND :B2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WHERE PROP_SYMBOL = '</w:t>
      </w:r>
      <w:proofErr w:type="spellStart"/>
      <w:r w:rsidRPr="006A0609">
        <w:rPr>
          <w:szCs w:val="18"/>
          <w:lang w:val="en-US"/>
        </w:rPr>
        <w:t>VnFwd</w:t>
      </w:r>
      <w:proofErr w:type="spellEnd"/>
      <w:r w:rsidRPr="006A0609">
        <w:rPr>
          <w:szCs w:val="18"/>
          <w:lang w:val="en-US"/>
        </w:rPr>
        <w:t>') VNFWD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LEFT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(SELECT                          /*+ USE_</w:t>
      </w:r>
      <w:proofErr w:type="gramStart"/>
      <w:r w:rsidRPr="006A0609">
        <w:rPr>
          <w:szCs w:val="18"/>
          <w:lang w:val="en-US"/>
        </w:rPr>
        <w:t>NL(</w:t>
      </w:r>
      <w:proofErr w:type="gramEnd"/>
      <w:r w:rsidRPr="006A0609">
        <w:rPr>
          <w:szCs w:val="18"/>
          <w:lang w:val="en-US"/>
        </w:rPr>
        <w:t>SND MEAS) */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NODE_TE_ID,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MEAS.GAS_DAY,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(MEAS.AMT_01, 0) * SND.H01_WEIGHT AS AMT_01,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(MEAS.AMT_02, 0) * SND.H02_WEIGHT AS AMT_02,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(MEAS.AMT_03, 0) * SND.H03_WEIGHT AS AMT_03,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(MEAS.AMT_04, 0) * SND.H04_WEIGHT AS AMT_04,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(MEAS.AMT_05, 0) * SND.H05_WEIGHT AS AMT_05,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(MEAS.AMT_06, 0) * SND.H06_WEIGHT AS AMT_06,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(MEAS.AMT_07, 0) * SND.H07_WEIGHT AS AMT_07,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(MEAS.AMT_08, 0) * SND.H08_WEIGHT AS AMT_08,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(MEAS.AMT_09, 0) * SND.H09_WEIGHT AS AMT_09,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(MEAS.AMT_10, 0) * SND.H10_WEIGHT AS AMT_10,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(MEAS.AMT_11, 0) * SND.H11_WEIGHT AS AMT_11,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(MEAS.AMT_12, 0) * SND.H12_WEIGHT AS AMT_12,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(MEAS.AMT_13, 0) * SND.H13_WEIGHT AS AMT_13,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(MEAS.AMT_14, 0) * SND.H14_WEIGHT AS AMT_14,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(MEAS.AMT_15, 0) * SND.H15_WEIGHT AS AMT_15,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(MEAS.AMT_16, 0) * SND.H16_WEIGHT AS AMT_16,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(MEAS.AMT_17, 0) * SND.H17_WEIGHT AS AMT_17,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           NVL (MEAS.AMT_18, 0) * SND.H18_WEIGHT AS AMT_18,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(MEAS.AMT_19, 0) * SND.H19_WEIGHT AS AMT_19,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(MEAS.AMT_20, 0) * SND.H20_WEIGHT AS AMT_20,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(MEAS.AMT_21, 0) * SND.H21_WEIGHT AS AMT_21,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(MEAS.AMT_22, 0) * SND.H22_WEIGHT AS AMT_22,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(MEAS.AMT_23, 0) * SND.H23_WEIGHT AS AMT_23,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(MEAS.AMT_24, 0) * SND.H24_WEIGHT AS AMT_24,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(MEAS.AMT_25, 0) * SND.H25_WEIGHT AS AMT_25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FROM    SUPPLY_NODE_DEFINITIONS SND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DERVD_MEAS_LAST MEAS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ON SND.DERVD_MEAS_OBJ_ID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MEAS.DERVD_MEAS_OBJ_ID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AND SND.GAS_DAY = MEAS.GAS_DAY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AND MEAS.GAS_DAY </w:t>
      </w:r>
      <w:proofErr w:type="gramStart"/>
      <w:r w:rsidRPr="006A0609">
        <w:rPr>
          <w:szCs w:val="18"/>
          <w:lang w:val="en-US"/>
        </w:rPr>
        <w:t>BETWEEN :B1</w:t>
      </w:r>
      <w:proofErr w:type="gramEnd"/>
      <w:r w:rsidRPr="006A0609">
        <w:rPr>
          <w:szCs w:val="18"/>
          <w:lang w:val="en-US"/>
        </w:rPr>
        <w:t xml:space="preserve"> AND :B2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WHERE PROP_SYMBOL = '</w:t>
      </w:r>
      <w:proofErr w:type="spellStart"/>
      <w:r w:rsidRPr="006A0609">
        <w:rPr>
          <w:szCs w:val="18"/>
          <w:lang w:val="en-US"/>
        </w:rPr>
        <w:t>VnRev</w:t>
      </w:r>
      <w:proofErr w:type="spellEnd"/>
      <w:r w:rsidRPr="006A0609">
        <w:rPr>
          <w:szCs w:val="18"/>
          <w:lang w:val="en-US"/>
        </w:rPr>
        <w:t>') VNREV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ON VNFWD.NODE_TE_ID = VNREV.NODE_TE_ID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AND VNFWD.GAS_DAY = VNREV.GAS_DAY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UNION ALL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SELECT                                     /*+ USE_</w:t>
      </w:r>
      <w:proofErr w:type="gramStart"/>
      <w:r w:rsidRPr="006A0609">
        <w:rPr>
          <w:szCs w:val="18"/>
          <w:lang w:val="en-US"/>
        </w:rPr>
        <w:t>NL(</w:t>
      </w:r>
      <w:proofErr w:type="gramEnd"/>
      <w:r w:rsidRPr="006A0609">
        <w:rPr>
          <w:szCs w:val="18"/>
          <w:lang w:val="en-US"/>
        </w:rPr>
        <w:t>SND MEAS) */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EFWD.DERVD_MEAS_OBJ_ID,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EFWD.GAS_DAY,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EFWD.NODE_TE_ID,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OA7_CODIF_NR,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'</w:t>
      </w:r>
      <w:proofErr w:type="spellStart"/>
      <w:r w:rsidRPr="006A0609">
        <w:rPr>
          <w:szCs w:val="18"/>
          <w:lang w:val="en-US"/>
        </w:rPr>
        <w:t>EFwd</w:t>
      </w:r>
      <w:proofErr w:type="spellEnd"/>
      <w:r w:rsidRPr="006A0609">
        <w:rPr>
          <w:szCs w:val="18"/>
          <w:lang w:val="en-US"/>
        </w:rPr>
        <w:t>' PROP_SYMBOL,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PROP_FAMILY,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UNIT,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fr-BE"/>
        </w:rPr>
      </w:pPr>
      <w:r w:rsidRPr="006A0609">
        <w:rPr>
          <w:szCs w:val="18"/>
          <w:lang w:val="en-US"/>
        </w:rPr>
        <w:t xml:space="preserve">                   </w:t>
      </w:r>
      <w:r w:rsidRPr="006A0609">
        <w:rPr>
          <w:szCs w:val="18"/>
          <w:lang w:val="fr-BE"/>
        </w:rPr>
        <w:t>FLOW_DIRECTION,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fr-BE"/>
        </w:rPr>
      </w:pPr>
      <w:r w:rsidRPr="006A0609">
        <w:rPr>
          <w:szCs w:val="18"/>
          <w:lang w:val="fr-BE"/>
        </w:rPr>
        <w:t xml:space="preserve">                   SGRID_CODE,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fr-BE"/>
        </w:rPr>
      </w:pPr>
      <w:r w:rsidRPr="006A0609">
        <w:rPr>
          <w:szCs w:val="18"/>
          <w:lang w:val="fr-BE"/>
        </w:rPr>
        <w:t xml:space="preserve">                   NODE_TYPE_CODE,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fr-BE"/>
        </w:rPr>
      </w:pPr>
      <w:r w:rsidRPr="006A0609">
        <w:rPr>
          <w:szCs w:val="18"/>
          <w:lang w:val="fr-BE"/>
        </w:rPr>
        <w:t xml:space="preserve">                   NODE_SUBTYPE_CODE,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fr-BE"/>
        </w:rPr>
        <w:t xml:space="preserve">                   </w:t>
      </w:r>
      <w:r w:rsidRPr="006A0609">
        <w:rPr>
          <w:szCs w:val="18"/>
          <w:lang w:val="en-US"/>
        </w:rPr>
        <w:t>ADJCT_GAS_INST_NAME,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(EFWD.AMT_01, 0) - NVL (EREV.AMT_01, 0) AS AMT_01,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(EFWD.AMT_02, 0) - NVL (EREV.AMT_02, 0) AS AMT_02,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(EFWD.AMT_03, 0) - NVL (EREV.AMT_03, 0) AS AMT_03,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(EFWD.AMT_04, 0) - NVL (EREV.AMT_04, 0) AS AMT_04,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(EFWD.AMT_05, 0) - NVL (EREV.AMT_05, 0) AS AMT_05,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(EFWD.AMT_06, 0) - NVL (EREV.AMT_06, 0) AS AMT_06,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(EFWD.AMT_07, 0) - NVL (EREV.AMT_07, 0) AS AMT_07,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(EFWD.AMT_08, 0) - NVL (EREV.AMT_08, 0) AS AMT_08,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(EFWD.AMT_09, 0) - NVL (EREV.AMT_09, 0) AS AMT_09,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(EFWD.AMT_10, 0) - NVL (EREV.AMT_10, 0) AS AMT_10,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(EFWD.AMT_11, 0) - NVL (EREV.AMT_11, 0) AS AMT_11,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(EFWD.AMT_12, 0) - NVL (EREV.AMT_12, 0) AS AMT_12,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(EFWD.AMT_13, 0) - NVL (EREV.AMT_13, 0) AS AMT_13,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(EFWD.AMT_14, 0) - NVL (EREV.AMT_14, 0) AS AMT_14,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NVL (EFWD.AMT_15, 0) - NVL (EREV.AMT_15, 0) AS AMT_15,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(EFWD.AMT_16, 0) - NVL (EREV.AMT_16, 0) AS AMT_16,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(EFWD.AMT_17, 0) - NVL (EREV.AMT_17, 0) AS AMT_17,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(EFWD.AMT_18, 0) - NVL (EREV.AMT_18, 0) AS AMT_18,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(EFWD.AMT_19, 0) - NVL (EREV.AMT_19, 0) AS AMT_19,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(EFWD.AMT_20, 0) - NVL (EREV.AMT_20, 0) AS AMT_20,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(EFWD.AMT_21, 0) - NVL (EREV.AMT_21, 0) AS AMT_21,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(EFWD.AMT_22, 0) - NVL (EREV.AMT_22, 0) AS AMT_22,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(EFWD.AMT_23, 0) - NVL (EREV.AMT_23, 0) AS AMT_23,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(EFWD.AMT_24, 0) - NVL (EREV.AMT_24, 0) AS AMT_24,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(EFWD.AMT_25, 0) - NVL (EREV.AMT_25, 0) AS AMT_25,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STAT_MIN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FROM    (SELECT                          /*+ USE_</w:t>
      </w:r>
      <w:proofErr w:type="gramStart"/>
      <w:r w:rsidRPr="006A0609">
        <w:rPr>
          <w:szCs w:val="18"/>
          <w:lang w:val="en-US"/>
        </w:rPr>
        <w:t>NL(</w:t>
      </w:r>
      <w:proofErr w:type="gramEnd"/>
      <w:r w:rsidRPr="006A0609">
        <w:rPr>
          <w:szCs w:val="18"/>
          <w:lang w:val="en-US"/>
        </w:rPr>
        <w:t>SND MEAS) */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MEAS.DERVD_MEAS_OBJ_ID,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MEAS.GAS_DAY,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NODE_TE_ID,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fr-BE"/>
        </w:rPr>
      </w:pPr>
      <w:r w:rsidRPr="006A0609">
        <w:rPr>
          <w:szCs w:val="18"/>
          <w:lang w:val="en-US"/>
        </w:rPr>
        <w:t xml:space="preserve">                              </w:t>
      </w:r>
      <w:r w:rsidRPr="006A0609">
        <w:rPr>
          <w:szCs w:val="18"/>
          <w:lang w:val="fr-BE"/>
        </w:rPr>
        <w:t>OA7_CODIF_NR,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fr-BE"/>
        </w:rPr>
      </w:pPr>
      <w:r w:rsidRPr="006A0609">
        <w:rPr>
          <w:szCs w:val="18"/>
          <w:lang w:val="fr-BE"/>
        </w:rPr>
        <w:t xml:space="preserve">                              PROP_SYMBOL,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fr-BE"/>
        </w:rPr>
        <w:t xml:space="preserve">                              </w:t>
      </w:r>
      <w:r w:rsidRPr="006A0609">
        <w:rPr>
          <w:szCs w:val="18"/>
          <w:lang w:val="en-US"/>
        </w:rPr>
        <w:t>PROP_FAMILY,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UNIT,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FLOW_DIRECTION,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SGRID_CODE,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NODE_TYPE_CODE,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NODE_SUBTYPE_CODE,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ADJCT_GAS_INST_NAME,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(MEAS.AMT_01, 0) * SND.H01_WEIGHT AS AMT_01,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(MEAS.AMT_02, 0) * SND.H02_WEIGHT AS AMT_02,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(MEAS.AMT_03, 0) * SND.H03_WEIGHT AS AMT_03,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(MEAS.AMT_04, 0) * SND.H04_WEIGHT AS AMT_04,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(MEAS.AMT_05, 0) * SND.H05_WEIGHT AS AMT_05,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(MEAS.AMT_06, 0) * SND.H06_WEIGHT AS AMT_06,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(MEAS.AMT_07, 0) * SND.H07_WEIGHT AS AMT_07,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(MEAS.AMT_08, 0) * SND.H08_WEIGHT AS AMT_08,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(MEAS.AMT_09, 0) * SND.H09_WEIGHT AS AMT_09,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(MEAS.AMT_10, 0) * SND.H10_WEIGHT AS AMT_10,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(MEAS.AMT_11, 0) * SND.H11_WEIGHT AS AMT_11,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(MEAS.AMT_12, 0) * SND.H12_WEIGHT AS AMT_12,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(MEAS.AMT_13, 0) * SND.H13_WEIGHT AS AMT_13,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(MEAS.AMT_14, 0) * SND.H14_WEIGHT AS AMT_14,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(MEAS.AMT_15, 0) * SND.H15_WEIGHT AS AMT_15,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(MEAS.AMT_16, 0) * SND.H16_WEIGHT AS AMT_16,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(MEAS.AMT_17, 0) * SND.H17_WEIGHT AS AMT_17,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(MEAS.AMT_18, 0) * SND.H18_WEIGHT AS AMT_18,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(MEAS.AMT_19, 0) * SND.H19_WEIGHT AS AMT_19,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(MEAS.AMT_20, 0) * SND.H20_WEIGHT AS AMT_20,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(MEAS.AMT_21, 0) * SND.H21_WEIGHT AS AMT_21,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           NVL (MEAS.AMT_22, 0) * SND.H22_WEIGHT AS AMT_22,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(MEAS.AMT_23, 0) * SND.H23_WEIGHT AS AMT_23,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(MEAS.AMT_24, 0) * SND.H24_WEIGHT AS AMT_24,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(MEAS.AMT_25, 0) * SND.H25_WEIGHT AS AMT_25,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LEAST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MEAS.STAT_TYPE_CODE_01,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MEAS.STAT_TYPE_CODE_02,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MEAS.STAT_TYPE_CODE_03,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MEAS.STAT_TYPE_CODE_04,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MEAS.STAT_TYPE_CODE_05,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MEAS.STAT_TYPE_CODE_06,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MEAS.STAT_TYPE_CODE_07,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MEAS.STAT_TYPE_CODE_08,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MEAS.STAT_TYPE_CODE_09,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MEAS.STAT_TYPE_CODE_10,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MEAS.STAT_TYPE_CODE_11,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MEAS.STAT_TYPE_CODE_12,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MEAS.STAT_TYPE_CODE_13,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MEAS.STAT_TYPE_CODE_14,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MEAS.STAT_TYPE_CODE_15,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MEAS.STAT_TYPE_CODE_16,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MEAS.STAT_TYPE_CODE_17,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MEAS.STAT_TYPE_CODE_18,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MEAS.STAT_TYPE_CODE_19,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MEAS.STAT_TYPE_CODE_20,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MEAS.STAT_TYPE_CODE_21,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MEAS.STAT_TYPE_CODE_22,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MEAS.STAT_TYPE_CODE_23,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CASE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WHEN (SELECT COUNT (*)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FROM GAS_HOUR GH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WHERE GH.GAS_DAY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  MEAS.GAS_DAY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AND GH.GAS_HOUR_NR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      24) = 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THEN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MEAS.STAT_TYPE_CODE_24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ELSE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'30'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END,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CASE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WHEN (SELECT COUNT (*)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FROM GAS_HOUR GH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WHERE GH.GAS_DAY = MEAS.GAS_DAY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AND GH.GAS_HOUR_NR = 25)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                            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THEN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MEAS.STAT_TYPE_CODE_25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ELSE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'30'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END),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0)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AS STAT_MIN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FROM    SUPPLY_NODE_DEFINITIONS SND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DERVD_MEAS_LAST MEAS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ON SND.DERVD_MEAS_OBJ_ID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MEAS.DERVD_MEAS_OBJ_ID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AND SND.GAS_DAY = MEAS.GAS_DAY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AND MEAS.GAS_DAY </w:t>
      </w:r>
      <w:proofErr w:type="gramStart"/>
      <w:r w:rsidRPr="006A0609">
        <w:rPr>
          <w:szCs w:val="18"/>
          <w:lang w:val="en-US"/>
        </w:rPr>
        <w:t>BETWEEN :B1</w:t>
      </w:r>
      <w:proofErr w:type="gramEnd"/>
      <w:r w:rsidRPr="006A0609">
        <w:rPr>
          <w:szCs w:val="18"/>
          <w:lang w:val="en-US"/>
        </w:rPr>
        <w:t xml:space="preserve"> AND :B2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WHERE PROP_SYMBOL = '</w:t>
      </w:r>
      <w:proofErr w:type="spellStart"/>
      <w:r w:rsidRPr="006A0609">
        <w:rPr>
          <w:szCs w:val="18"/>
          <w:lang w:val="en-US"/>
        </w:rPr>
        <w:t>EFwd</w:t>
      </w:r>
      <w:proofErr w:type="spellEnd"/>
      <w:r w:rsidRPr="006A0609">
        <w:rPr>
          <w:szCs w:val="18"/>
          <w:lang w:val="en-US"/>
        </w:rPr>
        <w:t>') EFWD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LEFT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(SELECT                          /*+ USE_</w:t>
      </w:r>
      <w:proofErr w:type="gramStart"/>
      <w:r w:rsidRPr="006A0609">
        <w:rPr>
          <w:szCs w:val="18"/>
          <w:lang w:val="en-US"/>
        </w:rPr>
        <w:t>NL(</w:t>
      </w:r>
      <w:proofErr w:type="gramEnd"/>
      <w:r w:rsidRPr="006A0609">
        <w:rPr>
          <w:szCs w:val="18"/>
          <w:lang w:val="en-US"/>
        </w:rPr>
        <w:t>SND MEAS) */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NODE_TE_ID,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MEAS.GAS_DAY,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(MEAS.AMT_01, 0) * SND.H01_WEIGHT AS AMT_01,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(MEAS.AMT_02, 0) * SND.H02_WEIGHT AS AMT_02,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(MEAS.AMT_03, 0) * SND.H03_WEIGHT AS AMT_03,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(MEAS.AMT_04, 0) * SND.H04_WEIGHT AS AMT_04,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(MEAS.AMT_05, 0) * SND.H05_WEIGHT AS AMT_05,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(MEAS.AMT_06, 0) * SND.H06_WEIGHT AS AMT_06,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(MEAS.AMT_07, 0) * SND.H07_WEIGHT AS AMT_07,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(MEAS.AMT_08, 0) * SND.H08_WEIGHT AS AMT_08,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(MEAS.AMT_09, 0) * SND.H09_WEIGHT AS AMT_09,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(MEAS.AMT_10, 0) * SND.H10_WEIGHT AS AMT_10,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(MEAS.AMT_11, 0) * SND.H11_WEIGHT AS AMT_11,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(MEAS.AMT_12, 0) * SND.H12_WEIGHT AS AMT_12,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(MEAS.AMT_13, 0) * SND.H13_WEIGHT AS AMT_13,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(MEAS.AMT_14, 0) * SND.H14_WEIGHT AS AMT_14,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(MEAS.AMT_15, 0) * SND.H15_WEIGHT AS AMT_15,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(MEAS.AMT_16, 0) * SND.H16_WEIGHT AS AMT_16,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(MEAS.AMT_17, 0) * SND.H17_WEIGHT AS AMT_17,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(MEAS.AMT_18, 0) * SND.H18_WEIGHT AS AMT_18,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(MEAS.AMT_19, 0) * SND.H19_WEIGHT AS AMT_19,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(MEAS.AMT_20, 0) * SND.H20_WEIGHT AS AMT_20,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(MEAS.AMT_21, 0) * SND.H21_WEIGHT AS AMT_21,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(MEAS.AMT_22, 0) * SND.H22_WEIGHT AS AMT_22,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(MEAS.AMT_23, 0) * SND.H23_WEIGHT AS AMT_23,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(MEAS.AMT_24, 0) * SND.H24_WEIGHT AS AMT_24,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NVL (MEAS.AMT_25, 0) * SND.H25_WEIGHT AS AMT_25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FROM    SUPPLY_NODE_DEFINITIONS SND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DERVD_MEAS_LAST MEAS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ON SND.DERVD_MEAS_OBJ_ID =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MEAS.DERVD_MEAS_OBJ_ID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AND SND.GAS_DAY = MEAS.GAS_DAY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AND MEAS.GAS_DAY </w:t>
      </w:r>
      <w:proofErr w:type="gramStart"/>
      <w:r w:rsidRPr="006A0609">
        <w:rPr>
          <w:szCs w:val="18"/>
          <w:lang w:val="en-US"/>
        </w:rPr>
        <w:t>BETWEEN :B1</w:t>
      </w:r>
      <w:proofErr w:type="gramEnd"/>
      <w:r w:rsidRPr="006A0609">
        <w:rPr>
          <w:szCs w:val="18"/>
          <w:lang w:val="en-US"/>
        </w:rPr>
        <w:t xml:space="preserve"> AND :B2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WHERE PROP_SYMBOL = '</w:t>
      </w:r>
      <w:proofErr w:type="spellStart"/>
      <w:r w:rsidRPr="006A0609">
        <w:rPr>
          <w:szCs w:val="18"/>
          <w:lang w:val="en-US"/>
        </w:rPr>
        <w:t>ERev</w:t>
      </w:r>
      <w:proofErr w:type="spellEnd"/>
      <w:r w:rsidRPr="006A0609">
        <w:rPr>
          <w:szCs w:val="18"/>
          <w:lang w:val="en-US"/>
        </w:rPr>
        <w:t>') EREV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ON EFWD.NODE_TE_ID = EREV.NODE_TE_ID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AND EFWD.GAS_DAY = EREV.GAS_DAY),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BORDER_NODE_MEASUREMENTS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AS (SELECT                                     /*+ USE_</w:t>
      </w:r>
      <w:proofErr w:type="gramStart"/>
      <w:r w:rsidRPr="006A0609">
        <w:rPr>
          <w:szCs w:val="18"/>
          <w:lang w:val="en-US"/>
        </w:rPr>
        <w:t>NL(</w:t>
      </w:r>
      <w:proofErr w:type="gramEnd"/>
      <w:r w:rsidRPr="006A0609">
        <w:rPr>
          <w:szCs w:val="18"/>
          <w:lang w:val="en-US"/>
        </w:rPr>
        <w:t>BND MEAS) */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MEAS.DERVD_MEAS_OBJ_ID,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MEAS.GAS_DAY,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NODE_TE_ID,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fr-BE"/>
        </w:rPr>
      </w:pPr>
      <w:r w:rsidRPr="006A0609">
        <w:rPr>
          <w:szCs w:val="18"/>
          <w:lang w:val="en-US"/>
        </w:rPr>
        <w:t xml:space="preserve">                   </w:t>
      </w:r>
      <w:r w:rsidRPr="006A0609">
        <w:rPr>
          <w:szCs w:val="18"/>
          <w:lang w:val="fr-BE"/>
        </w:rPr>
        <w:t>OA7_CODIF_NR,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fr-BE"/>
        </w:rPr>
      </w:pPr>
      <w:r w:rsidRPr="006A0609">
        <w:rPr>
          <w:szCs w:val="18"/>
          <w:lang w:val="fr-BE"/>
        </w:rPr>
        <w:t xml:space="preserve">                   PROP_SYMBOL,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fr-BE"/>
        </w:rPr>
        <w:t xml:space="preserve">                   </w:t>
      </w:r>
      <w:r w:rsidRPr="006A0609">
        <w:rPr>
          <w:szCs w:val="18"/>
          <w:lang w:val="en-US"/>
        </w:rPr>
        <w:t>PROP_FAMILY,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UNIT,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FLOW_DIRECTION,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SGRID_CODE,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NODE_TYPE_CODE,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NODE_SUBTYPE_CODE,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ADJCT_GAS_INST_NAME,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(MEAS.AMT_01, 0) * BND.H01_WEIGHT AS AMT_01,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(MEAS.AMT_02, 0) * BND.H02_WEIGHT AS AMT_02,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(MEAS.AMT_03, 0) * BND.H03_WEIGHT AS AMT_03,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(MEAS.AMT_04, 0) * BND.H04_WEIGHT AS AMT_04,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(MEAS.AMT_05, 0) * BND.H05_WEIGHT AS AMT_05,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(MEAS.AMT_06, 0) * BND.H06_WEIGHT AS AMT_06,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(MEAS.AMT_07, 0) * BND.H07_WEIGHT AS AMT_07,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(MEAS.AMT_08, 0) * BND.H08_WEIGHT AS AMT_08,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(MEAS.AMT_09, 0) * BND.H09_WEIGHT AS AMT_09,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(MEAS.AMT_10, 0) * BND.H10_WEIGHT AS AMT_10,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(MEAS.AMT_11, 0) * BND.H11_WEIGHT AS AMT_11,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(MEAS.AMT_12, 0) * BND.H12_WEIGHT AS AMT_12,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(MEAS.AMT_13, 0) * BND.H13_WEIGHT AS AMT_13,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(MEAS.AMT_14, 0) * BND.H14_WEIGHT AS AMT_14,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(MEAS.AMT_15, 0) * BND.H15_WEIGHT AS AMT_15,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(MEAS.AMT_16, 0) * BND.H16_WEIGHT AS AMT_16,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(MEAS.AMT_17, 0) * BND.H17_WEIGHT AS AMT_17,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(MEAS.AMT_18, 0) * BND.H18_WEIGHT AS AMT_18,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(MEAS.AMT_19, 0) * BND.H19_WEIGHT AS AMT_19,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(MEAS.AMT_20, 0) * BND.H20_WEIGHT AS AMT_20,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(MEAS.AMT_21, 0) * BND.H21_WEIGHT AS AMT_21,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(MEAS.AMT_22, 0) * BND.H22_WEIGHT AS AMT_22,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(MEAS.AMT_23, 0) * BND.H23_WEIGHT AS AMT_23,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NVL (MEAS.AMT_24, 0) * BND.H24_WEIGHT AS AMT_24,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(MEAS.AMT_25, 0) * BND.H25_WEIGHT AS AMT_25,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NVL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LEAST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MEAS.STAT_TYPE_CODE_01,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MEAS.STAT_TYPE_CODE_02,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MEAS.STAT_TYPE_CODE_03,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MEAS.STAT_TYPE_CODE_04,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MEAS.STAT_TYPE_CODE_05,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MEAS.STAT_TYPE_CODE_06,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MEAS.STAT_TYPE_CODE_07,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MEAS.STAT_TYPE_CODE_08,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MEAS.STAT_TYPE_CODE_09,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MEAS.STAT_TYPE_CODE_10,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MEAS.STAT_TYPE_CODE_11,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MEAS.STAT_TYPE_CODE_12,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MEAS.STAT_TYPE_CODE_13,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MEAS.STAT_TYPE_CODE_14,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MEAS.STAT_TYPE_CODE_15,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MEAS.STAT_TYPE_CODE_16,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MEAS.STAT_TYPE_CODE_17,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MEAS.STAT_TYPE_CODE_18,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MEAS.STAT_TYPE_CODE_19,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MEAS.STAT_TYPE_CODE_20,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MEAS.STAT_TYPE_CODE_21,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MEAS.STAT_TYPE_CODE_22,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MEAS.STAT_TYPE_CODE_23,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CASE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WHEN (SELECT COUNT (*)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FROM GAS_HOUR GH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WHERE GH.GAS_DAY = MEAS.GAS_DAY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AND GH.GAS_HOUR_NR = 24) = 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THEN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MEAS.STAT_TYPE_CODE_24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ELSE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'30'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END,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CASE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WHEN (SELECT COUNT (*)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FROM GAS_HOUR GH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WHERE GH.GAS_DAY = MEAS.GAS_DAY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AND GH.GAS_HOUR_NR = 25) = 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THEN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MEAS.STAT_TYPE_CODE_25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ELSE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'30'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      END),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0)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AS STAT_MIN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FROM    BORDER_NODE_DEFINITIONS BND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DERVD_MEAS_LAST MEAS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ON     BND.DERVD_MEAS_OBJ_ID = MEAS.DERVD_MEAS_OBJ_ID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AND BND.GAS_DAY = MEAS.GAS_DAY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AND MEAS.GAS_DAY </w:t>
      </w:r>
      <w:proofErr w:type="gramStart"/>
      <w:r w:rsidRPr="006A0609">
        <w:rPr>
          <w:szCs w:val="18"/>
          <w:lang w:val="en-US"/>
        </w:rPr>
        <w:t>BETWEEN :B1</w:t>
      </w:r>
      <w:proofErr w:type="gramEnd"/>
      <w:r w:rsidRPr="006A0609">
        <w:rPr>
          <w:szCs w:val="18"/>
          <w:lang w:val="en-US"/>
        </w:rPr>
        <w:t xml:space="preserve"> AND :B2)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SELECT SNM.NODE_TE_ID AS TE_ID,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OA7_CODIF_NR AS OA7_CODIF_NR,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PROP_SYMBOL AS PROP_SYMBOL,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PROP_FAMILY AS PROP_FAMILY,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LAST_NODE_NAME AS TE_NAME,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SECTORS.REGR_NAME AS NODE_SECTOR,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NODE_TYPE_CODE AS GROUP_ON_REPORT,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fr-BE"/>
        </w:rPr>
      </w:pPr>
      <w:r w:rsidRPr="006A0609">
        <w:rPr>
          <w:szCs w:val="18"/>
          <w:lang w:val="en-US"/>
        </w:rPr>
        <w:t xml:space="preserve">         </w:t>
      </w:r>
      <w:r w:rsidRPr="006A0609">
        <w:rPr>
          <w:szCs w:val="18"/>
          <w:lang w:val="fr-BE"/>
        </w:rPr>
        <w:t>NODE_TYPE_CODE AS NODE_TYPE_CODE,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fr-BE"/>
        </w:rPr>
      </w:pPr>
      <w:r w:rsidRPr="006A0609">
        <w:rPr>
          <w:szCs w:val="18"/>
          <w:lang w:val="fr-BE"/>
        </w:rPr>
        <w:t xml:space="preserve">         NODE_SUBTYPE_CODE AS NODE_SUBTYPE_CODE,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fr-BE"/>
        </w:rPr>
        <w:t xml:space="preserve">         </w:t>
      </w:r>
      <w:r w:rsidRPr="006A0609">
        <w:rPr>
          <w:szCs w:val="18"/>
          <w:lang w:val="en-US"/>
        </w:rPr>
        <w:t>ADJCT_GAS_INST_NAME AS ADJCT_GAS_INST_NAME,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FLOW_DIRECTION AS GAS_FLOW_DIR,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SGRID_CODE AS SGRID_CODE,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CAST (TO_CHAR (SNM.GAS_DAY, 'YYYY') AS INTEGER) AS GAS_YEAR,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CAST (TO_CHAR (SNM.GAS_DAY, 'MM') AS INTEGER) AS GAS_MONTH_NR,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ROUND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SUM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AMT_01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+ AMT_02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+ AMT_03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en-US"/>
        </w:rPr>
        <w:t xml:space="preserve">               </w:t>
      </w:r>
      <w:r w:rsidRPr="006A0609">
        <w:rPr>
          <w:szCs w:val="18"/>
          <w:lang w:val="nl-BE"/>
        </w:rPr>
        <w:t>+ AMT_04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AMT_05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AMT_06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AMT_07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AMT_08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AMT_09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AMT_10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AMT_11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AMT_12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AMT_13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AMT_14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AMT_15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AMT_16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AMT_17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AMT_18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AMT_19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AMT_20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AMT_21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lastRenderedPageBreak/>
        <w:t xml:space="preserve">               + AMT_22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AMT_23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nl-BE"/>
        </w:rPr>
        <w:t xml:space="preserve">               </w:t>
      </w:r>
      <w:r w:rsidRPr="006A0609">
        <w:rPr>
          <w:szCs w:val="18"/>
          <w:lang w:val="en-US"/>
        </w:rPr>
        <w:t>+ AMT_24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+ AMT_25),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2)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AS AMT,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UNIT AS UNIT,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MIN (STAT_MIN) AS STAT_MIN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FROM SUPPLY_NODE_MEASUREMENTS SNM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INNER JOIN LAST_NAME LN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ON SNM.NODE_TE_ID = LN.NODE_TE_ID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LEFT JOIN SECTORS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ON SNM.NODE_TE_ID = SECTORS.TE_ID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AND CAST (TO_CHAR (SNM.GAS_DAY, 'YYYY') AS INTEGER) * 100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+ CAST (TO_CHAR (SNM.GAS_DAY, 'MM') AS INTEGER) BETWEEN SECTORS.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                       YEAR_MONTH_VALID_FROM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                  </w:t>
      </w:r>
      <w:proofErr w:type="gramStart"/>
      <w:r w:rsidRPr="006A0609">
        <w:rPr>
          <w:szCs w:val="18"/>
          <w:lang w:val="en-US"/>
        </w:rPr>
        <w:t>AND SECTORS.</w:t>
      </w:r>
      <w:proofErr w:type="gramEnd"/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                                 YEAR_MONTH_VALID_TO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>GROUP BY SNM.NODE_TE_ID,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fr-BE"/>
        </w:rPr>
      </w:pPr>
      <w:r w:rsidRPr="006A0609">
        <w:rPr>
          <w:szCs w:val="18"/>
          <w:lang w:val="en-US"/>
        </w:rPr>
        <w:t xml:space="preserve">         </w:t>
      </w:r>
      <w:r w:rsidRPr="006A0609">
        <w:rPr>
          <w:szCs w:val="18"/>
          <w:lang w:val="fr-BE"/>
        </w:rPr>
        <w:t>OA7_CODIF_NR,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fr-BE"/>
        </w:rPr>
      </w:pPr>
      <w:r w:rsidRPr="006A0609">
        <w:rPr>
          <w:szCs w:val="18"/>
          <w:lang w:val="fr-BE"/>
        </w:rPr>
        <w:t xml:space="preserve">         PROP_SYMBOL,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fr-BE"/>
        </w:rPr>
        <w:t xml:space="preserve">         </w:t>
      </w:r>
      <w:r w:rsidRPr="006A0609">
        <w:rPr>
          <w:szCs w:val="18"/>
          <w:lang w:val="en-US"/>
        </w:rPr>
        <w:t>PROP_FAMILY,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LAST_NODE_NAME,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en-US"/>
        </w:rPr>
        <w:t xml:space="preserve">         </w:t>
      </w:r>
      <w:r w:rsidRPr="006A0609">
        <w:rPr>
          <w:szCs w:val="18"/>
          <w:lang w:val="nl-BE"/>
        </w:rPr>
        <w:t>REGR_NAME,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NODE_TYPE_CODE,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nl-BE"/>
        </w:rPr>
        <w:t xml:space="preserve">         </w:t>
      </w:r>
      <w:r w:rsidRPr="006A0609">
        <w:rPr>
          <w:szCs w:val="18"/>
          <w:lang w:val="en-US"/>
        </w:rPr>
        <w:t>NODE_TYPE_CODE,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NODE_SUBTYPE_CODE,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ADJCT_GAS_INST_NAME,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FLOW_DIRECTION,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SGRID_CODE,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CAST (TO_CHAR (SNM.GAS_DAY, 'YYYY') AS INTEGER),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CAST (TO_CHAR (SNM.GAS_DAY, 'MM') AS INTEGER),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UNIT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>UNION ALL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SELECT BNM.NODE_TE_ID AS TE_ID,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OA7_CODIF_NR AS OA7_CODIF_NR,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PROP_SYMBOL AS PROP_SYMBOL,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PROP_FAMILY AS PROP_FAMILY,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LAST_NODE_NAME AS TE_NAME,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NULL AS NODE_SECTOR,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NODE_TYPE_CODE AS GROUP_ON_REPORT,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fr-BE"/>
        </w:rPr>
      </w:pPr>
      <w:r w:rsidRPr="006A0609">
        <w:rPr>
          <w:szCs w:val="18"/>
          <w:lang w:val="en-US"/>
        </w:rPr>
        <w:t xml:space="preserve">         </w:t>
      </w:r>
      <w:r w:rsidRPr="006A0609">
        <w:rPr>
          <w:szCs w:val="18"/>
          <w:lang w:val="fr-BE"/>
        </w:rPr>
        <w:t>NODE_TYPE_CODE AS NODE_TYPE_CODE,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fr-BE"/>
        </w:rPr>
      </w:pPr>
      <w:r w:rsidRPr="006A0609">
        <w:rPr>
          <w:szCs w:val="18"/>
          <w:lang w:val="fr-BE"/>
        </w:rPr>
        <w:t xml:space="preserve">         NODE_SUBTYPE_CODE AS NODE_SUBTYPE_CODE,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fr-BE"/>
        </w:rPr>
        <w:t xml:space="preserve">         </w:t>
      </w:r>
      <w:r w:rsidRPr="006A0609">
        <w:rPr>
          <w:szCs w:val="18"/>
          <w:lang w:val="en-US"/>
        </w:rPr>
        <w:t>ADJCT_GAS_INST_NAME AS ADJCT_GAS_INST_NAME,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FLOW_DIRECTION AS GAS_FLOW_DIR,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SGRID_CODE AS SGRID_CODE,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CAST (TO_CHAR (BNM.GAS_DAY, 'YYYY') AS INTEGER) AS GAS_YEAR,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CAST (TO_CHAR (BNM.GAS_DAY, 'MM') AS INTEGER) AS GAS_MONTH_NR,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ROUND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SUM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AMT_01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+ AMT_02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+ AMT_03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en-US"/>
        </w:rPr>
        <w:t xml:space="preserve">               </w:t>
      </w:r>
      <w:r w:rsidRPr="006A0609">
        <w:rPr>
          <w:szCs w:val="18"/>
          <w:lang w:val="nl-BE"/>
        </w:rPr>
        <w:t>+ AMT_04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AMT_05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AMT_06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AMT_07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AMT_08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AMT_09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AMT_10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AMT_11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AMT_12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AMT_13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AMT_14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AMT_15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AMT_16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AMT_17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AMT_18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AMT_19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AMT_20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AMT_21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AMT_22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nl-BE"/>
        </w:rPr>
        <w:t xml:space="preserve">               + AMT_23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nl-BE"/>
        </w:rPr>
        <w:t xml:space="preserve">               </w:t>
      </w:r>
      <w:r w:rsidRPr="006A0609">
        <w:rPr>
          <w:szCs w:val="18"/>
          <w:lang w:val="en-US"/>
        </w:rPr>
        <w:t>+ AMT_24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+ AMT_25),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2)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AS AMT,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UNIT AS UNIT,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MIN (STAT_MIN) AS STAT_MIN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FROM    BORDER_NODE_MEASUREMENTS BNM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INNER JOIN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LAST_NAME LN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nl-BE"/>
        </w:rPr>
      </w:pPr>
      <w:r w:rsidRPr="006A0609">
        <w:rPr>
          <w:szCs w:val="18"/>
          <w:lang w:val="en-US"/>
        </w:rPr>
        <w:t xml:space="preserve">         </w:t>
      </w:r>
      <w:r w:rsidRPr="006A0609">
        <w:rPr>
          <w:szCs w:val="18"/>
          <w:lang w:val="nl-BE"/>
        </w:rPr>
        <w:t>ON BNM.NODE_TE_ID = LN.NODE_TE_ID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>GROUP BY BNM.NODE_TE_ID,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fr-BE"/>
        </w:rPr>
      </w:pPr>
      <w:r w:rsidRPr="006A0609">
        <w:rPr>
          <w:szCs w:val="18"/>
          <w:lang w:val="en-US"/>
        </w:rPr>
        <w:t xml:space="preserve">         </w:t>
      </w:r>
      <w:r w:rsidRPr="006A0609">
        <w:rPr>
          <w:szCs w:val="18"/>
          <w:lang w:val="fr-BE"/>
        </w:rPr>
        <w:t>OA7_CODIF_NR,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fr-BE"/>
        </w:rPr>
      </w:pPr>
      <w:r w:rsidRPr="006A0609">
        <w:rPr>
          <w:szCs w:val="18"/>
          <w:lang w:val="fr-BE"/>
        </w:rPr>
        <w:t xml:space="preserve">         PROP_SYMBOL,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fr-BE"/>
        </w:rPr>
        <w:t xml:space="preserve">         </w:t>
      </w:r>
      <w:r w:rsidRPr="006A0609">
        <w:rPr>
          <w:szCs w:val="18"/>
          <w:lang w:val="en-US"/>
        </w:rPr>
        <w:t>PROP_FAMILY,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LAST_NODE_NAME,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NULL,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NODE_TYPE_CODE,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NODE_TYPE_CODE,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NODE_SUBTYPE_CODE,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ADJCT_GAS_INST_NAME,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FLOW_DIRECTION,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SGRID_CODE,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CAST (TO_CHAR (BNM.GAS_DAY, 'YYYY') AS INTEGER),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CAST (TO_CHAR (BNM.GAS_DAY, 'MM') AS INTEGER),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UNIT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>UNION ALL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SELECT MTS_TE_ID AS TE_ID,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'' AS OA7_CODIF_NR,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MO.PROP_SYMBOL AS PROP_SYMBOL,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PCK_REPORTING.GET_PROP_FAMILY (MO.PROP_SYMBOL) AS PROP_FAMILY,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MAX (MTS_NAME) AS TE_NAME,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NULL AS NODE_SECTOR,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'LINEPACK' AS GROUP_ON_REPORT,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'LINEPACK' AS NODE_TYPE_CODE,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'LINEPACK' AS NODE_SUB_TYPE_CODE,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'' AS ADJCT_GAS_INST_NAME,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PCK_REPORTING.GET_FLOW_DIRECTION ('LINEPACK',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NULL,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NULL,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NULL)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AS GAS_FLOW_DIR,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SGRID_CODE AS SGRID_CODE,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CAST (TO_CHAR (MEAS.GAS_DAY, 'YYYY') AS INTEGER) AS GAS_YEAR,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CAST (TO_CHAR (MEAS.GAS_DAY, 'MM') AS INTEGER) AS GAS_MONTH_NR,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ROUND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SUM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COALESCE (MEAS.AMT_25,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MEAS.AMT_24,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MEAS.AMT_23,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MEAS.AMT_22,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MEAS.AMT_21,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MEAS.AMT_20,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MEAS.AMT_19,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MEAS.AMT_18,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MEAS.AMT_17,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MEAS.AMT_16,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MEAS.AMT_15,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MEAS.AMT_14,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MEAS.AMT_13,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MEAS.AMT_12,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MEAS.AMT_11,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MEAS.AMT_10,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MEAS.AMT_09,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MEAS.AMT_08,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      MEAS.AMT_07,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MEAS.AMT_06,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MEAS.AMT_05,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MEAS.AMT_04,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MEAS.AMT_03,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MEAS.AMT_02,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MEAS.AMT_01,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0)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- (SELECT COALESCE (YTD.AMT_25,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YTD.AMT_24,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YTD.AMT_23,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0)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FROM DERVD_MEAS_LAST YTD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WHERE MEAS.DERVD_MEAS_OBJ_ID = YTD.DERVD_MEAS_OBJ_ID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AND MEAS.GAS_DAY = (YTD.GAS_DAY + 1))),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2)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AS AMT,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PCK_REPORTING.GET_UNIT (MO.PROP_SYMBOL) AS UNIT,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MIN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NVL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LEAST (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MEAS.STAT_TYPE_CODE_01,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MEAS.STAT_TYPE_CODE_02,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MEAS.STAT_TYPE_CODE_03,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MEAS.STAT_TYPE_CODE_04,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MEAS.STAT_TYPE_CODE_05,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MEAS.STAT_TYPE_CODE_06,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MEAS.STAT_TYPE_CODE_07,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MEAS.STAT_TYPE_CODE_08,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MEAS.STAT_TYPE_CODE_09,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MEAS.STAT_TYPE_CODE_10,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MEAS.STAT_TYPE_CODE_11,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MEAS.STAT_TYPE_CODE_12,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MEAS.STAT_TYPE_CODE_13,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MEAS.STAT_TYPE_CODE_14,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MEAS.STAT_TYPE_CODE_15,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MEAS.STAT_TYPE_CODE_16,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MEAS.STAT_TYPE_CODE_17,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MEAS.STAT_TYPE_CODE_18,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MEAS.STAT_TYPE_CODE_19,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MEAS.STAT_TYPE_CODE_20,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MEAS.STAT_TYPE_CODE_21,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MEAS.STAT_TYPE_CODE_22,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MEAS.STAT_TYPE_CODE_23,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CASE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WHEN (SELECT COUNT (*)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          FROM GAS_HOUR GH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WHERE GH.GAS_DAY = MEAS.GAS_DAY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AND GH.GAS_HOUR_NR = 24) = 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THEN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MEAS.STAT_TYPE_CODE_24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ELSE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'30'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END,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CASE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WHEN (SELECT COUNT (*)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FROM GAS_HOUR GH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WHERE GH.GAS_DAY = MEAS.GAS_DAY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AND GH.GAS_HOUR_NR = 25) = 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THEN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MEAS.STAT_TYPE_CODE_25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ELSE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'30'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END),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0))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AS STAT_MIN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FROM A2_MTS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INNER JOIN A2_SGRID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ON (A2_MTS.SGRID_TE_ID = A2_SGRID.SGRID_TE_ID)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INNER JOIN A2_GAS_INST FLX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ON (A2_SGRID.TRANSP_GRID_TE_ID = FLX.GAS_INST_TE_ID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AND FLX.GAS_INST_NAME = 'Grid </w:t>
      </w:r>
      <w:proofErr w:type="spellStart"/>
      <w:r w:rsidRPr="006A0609">
        <w:rPr>
          <w:szCs w:val="18"/>
          <w:lang w:val="en-US"/>
        </w:rPr>
        <w:t>Fluxys</w:t>
      </w:r>
      <w:proofErr w:type="spellEnd"/>
      <w:r w:rsidRPr="006A0609">
        <w:rPr>
          <w:szCs w:val="18"/>
          <w:lang w:val="en-US"/>
        </w:rPr>
        <w:t>')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INNER JOIN MIS_DERVD_MEAS_OBJ_V_HIS MO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ON (A2_MTS.MTS_TE_ID = MO.TE_ID)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INNER JOIN DERVD_MEAS_LAST MEAS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ON (MO.DERVD_MEAS_OBJ_ID = MEAS.DERVD_MEAS_OBJ_ID)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WHERE     MO.PROP_SYMBOL IN ('</w:t>
      </w:r>
      <w:proofErr w:type="spellStart"/>
      <w:r w:rsidRPr="006A0609">
        <w:rPr>
          <w:szCs w:val="18"/>
          <w:lang w:val="en-US"/>
        </w:rPr>
        <w:t>ELinepack</w:t>
      </w:r>
      <w:proofErr w:type="spellEnd"/>
      <w:r w:rsidRPr="006A0609">
        <w:rPr>
          <w:szCs w:val="18"/>
          <w:lang w:val="en-US"/>
        </w:rPr>
        <w:t>', '</w:t>
      </w:r>
      <w:proofErr w:type="spellStart"/>
      <w:r w:rsidRPr="006A0609">
        <w:rPr>
          <w:szCs w:val="18"/>
          <w:lang w:val="en-US"/>
        </w:rPr>
        <w:t>VnLinepack</w:t>
      </w:r>
      <w:proofErr w:type="spellEnd"/>
      <w:r w:rsidRPr="006A0609">
        <w:rPr>
          <w:szCs w:val="18"/>
          <w:lang w:val="en-US"/>
        </w:rPr>
        <w:t>')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AND MO.MEAS_OBJ_FLG_ACTIVE = 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AND MO.VALID_FROM &lt;</w:t>
      </w:r>
      <w:proofErr w:type="gramStart"/>
      <w:r w:rsidRPr="006A0609">
        <w:rPr>
          <w:szCs w:val="18"/>
          <w:lang w:val="en-US"/>
        </w:rPr>
        <w:t>= :</w:t>
      </w:r>
      <w:proofErr w:type="gramEnd"/>
      <w:r w:rsidRPr="006A0609">
        <w:rPr>
          <w:szCs w:val="18"/>
          <w:lang w:val="en-US"/>
        </w:rPr>
        <w:t>B2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AND MO.VALID_TO &gt;</w:t>
      </w:r>
      <w:proofErr w:type="gramStart"/>
      <w:r w:rsidRPr="006A0609">
        <w:rPr>
          <w:szCs w:val="18"/>
          <w:lang w:val="en-US"/>
        </w:rPr>
        <w:t>= :</w:t>
      </w:r>
      <w:proofErr w:type="gramEnd"/>
      <w:r w:rsidRPr="006A0609">
        <w:rPr>
          <w:szCs w:val="18"/>
          <w:lang w:val="en-US"/>
        </w:rPr>
        <w:t>B1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AND MEAS.GAS_DAY </w:t>
      </w:r>
      <w:proofErr w:type="gramStart"/>
      <w:r w:rsidRPr="006A0609">
        <w:rPr>
          <w:szCs w:val="18"/>
          <w:lang w:val="en-US"/>
        </w:rPr>
        <w:t>BETWEEN :B1</w:t>
      </w:r>
      <w:proofErr w:type="gramEnd"/>
      <w:r w:rsidRPr="006A0609">
        <w:rPr>
          <w:szCs w:val="18"/>
          <w:lang w:val="en-US"/>
        </w:rPr>
        <w:t xml:space="preserve"> AND :B2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AND MEAS.GAS_DAY BETWEEN MO.VALID_FROM AND MO.VALID_TO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>GROUP BY MTS_TE_ID,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'',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MO.PROP_SYMBOL,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PCK_REPORTING.GET_PROP_FAMILY (MO.PROP_SYMBOL),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NULL,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'LINEPACK',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'LINEPACK',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'LINEPACK',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'',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PCK_REPORTING.GET_FLOW_DIRECTION ('LINEPACK',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lastRenderedPageBreak/>
        <w:t xml:space="preserve">                                           NULL,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NULL,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                                  NULL),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SGRID_CODE,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CAST (TO_CHAR (MEAS.GAS_DAY, 'YYYY') AS INTEGER),</w:t>
      </w:r>
    </w:p>
    <w:p w:rsidR="006A0609" w:rsidRP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CAST (TO_CHAR (MEAS.GAS_DAY, 'MM') AS INTEGER),</w:t>
      </w:r>
    </w:p>
    <w:p w:rsidR="006A0609" w:rsidRDefault="006A0609" w:rsidP="006A06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Cs w:val="18"/>
          <w:lang w:val="en-US"/>
        </w:rPr>
      </w:pPr>
      <w:r w:rsidRPr="006A0609">
        <w:rPr>
          <w:szCs w:val="18"/>
          <w:lang w:val="en-US"/>
        </w:rPr>
        <w:t xml:space="preserve">         PCK_REPORTING.GET_UNIT (MO.PROP_SYMBOL)</w:t>
      </w:r>
    </w:p>
    <w:p w:rsidR="006A0609" w:rsidRDefault="006A0609" w:rsidP="006A0609">
      <w:pPr>
        <w:rPr>
          <w:szCs w:val="18"/>
          <w:lang w:val="en-US"/>
        </w:rPr>
      </w:pPr>
    </w:p>
    <w:p w:rsidR="006A0609" w:rsidRDefault="006A0609" w:rsidP="006A0609">
      <w:pPr>
        <w:rPr>
          <w:szCs w:val="18"/>
          <w:lang w:val="en-US"/>
        </w:rPr>
      </w:pPr>
    </w:p>
    <w:p w:rsidR="006A0609" w:rsidRDefault="006A0609" w:rsidP="006A0609">
      <w:pPr>
        <w:rPr>
          <w:szCs w:val="18"/>
          <w:lang w:val="en-US"/>
        </w:rPr>
      </w:pPr>
      <w:r>
        <w:rPr>
          <w:szCs w:val="18"/>
          <w:lang w:val="en-US"/>
        </w:rPr>
        <w:t>The query plan change can be seen in Enterprise Manager while looking at the query activity. It mentions that there are multiple plans found for the query.</w:t>
      </w:r>
    </w:p>
    <w:p w:rsidR="006A0609" w:rsidRDefault="006A0609" w:rsidP="006A0609">
      <w:pPr>
        <w:rPr>
          <w:szCs w:val="18"/>
          <w:lang w:val="en-US"/>
        </w:rPr>
      </w:pPr>
    </w:p>
    <w:p w:rsidR="006A0609" w:rsidRDefault="006A0609" w:rsidP="006A0609">
      <w:pPr>
        <w:rPr>
          <w:szCs w:val="18"/>
          <w:lang w:val="en-US"/>
        </w:rPr>
      </w:pPr>
      <w:r>
        <w:rPr>
          <w:noProof/>
          <w:szCs w:val="1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92pt;margin-top:51.35pt;width:64pt;height:19.5pt;flip:x;z-index:251658240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  <w:szCs w:val="18"/>
          <w:lang w:val="en-US"/>
        </w:rPr>
        <w:drawing>
          <wp:inline distT="0" distB="0" distL="0" distR="0">
            <wp:extent cx="5479029" cy="2997200"/>
            <wp:effectExtent l="19050" t="0" r="737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09" w:rsidRDefault="006A0609" w:rsidP="006A0609">
      <w:pPr>
        <w:rPr>
          <w:szCs w:val="18"/>
          <w:lang w:val="en-US"/>
        </w:rPr>
      </w:pPr>
    </w:p>
    <w:p w:rsidR="006A0609" w:rsidRDefault="006A0609" w:rsidP="006A0609">
      <w:pPr>
        <w:rPr>
          <w:szCs w:val="18"/>
          <w:lang w:val="en-US"/>
        </w:rPr>
      </w:pPr>
      <w:r>
        <w:rPr>
          <w:szCs w:val="18"/>
          <w:lang w:val="en-US"/>
        </w:rPr>
        <w:t xml:space="preserve">In this case we see </w:t>
      </w:r>
      <w:r w:rsidR="00112A06">
        <w:rPr>
          <w:szCs w:val="18"/>
          <w:lang w:val="en-US"/>
        </w:rPr>
        <w:t>that on 10/03/2015 at 6:10 am the query had a good plan</w:t>
      </w:r>
    </w:p>
    <w:p w:rsidR="00112A06" w:rsidRDefault="00112A06" w:rsidP="006A0609">
      <w:pPr>
        <w:rPr>
          <w:szCs w:val="18"/>
          <w:lang w:val="en-US"/>
        </w:rPr>
      </w:pPr>
    </w:p>
    <w:p w:rsidR="00112A06" w:rsidRDefault="00112A06" w:rsidP="006A0609">
      <w:pPr>
        <w:rPr>
          <w:szCs w:val="18"/>
          <w:lang w:val="en-US"/>
        </w:rPr>
      </w:pPr>
      <w:r>
        <w:rPr>
          <w:noProof/>
          <w:szCs w:val="18"/>
          <w:lang w:val="en-US"/>
        </w:rPr>
        <w:lastRenderedPageBreak/>
        <w:pict>
          <v:shape id="_x0000_s1029" type="#_x0000_t32" style="position:absolute;margin-left:135pt;margin-top:84.9pt;width:89.5pt;height:58.5pt;flip:x;z-index:251659264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  <w:szCs w:val="18"/>
          <w:lang w:val="en-US"/>
        </w:rPr>
        <w:drawing>
          <wp:inline distT="0" distB="0" distL="0" distR="0">
            <wp:extent cx="5486400" cy="19751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A06" w:rsidRDefault="00112A06" w:rsidP="006A0609">
      <w:pPr>
        <w:rPr>
          <w:szCs w:val="18"/>
          <w:lang w:val="en-US"/>
        </w:rPr>
      </w:pPr>
    </w:p>
    <w:p w:rsidR="00112A06" w:rsidRDefault="00112A06" w:rsidP="006A0609">
      <w:pPr>
        <w:rPr>
          <w:szCs w:val="18"/>
          <w:lang w:val="en-US"/>
        </w:rPr>
      </w:pPr>
      <w:r>
        <w:rPr>
          <w:szCs w:val="18"/>
          <w:lang w:val="en-US"/>
        </w:rPr>
        <w:t xml:space="preserve">But on 10/03/2015 at 6:25 am the execution plan had changed and query kept running for hours. </w:t>
      </w:r>
    </w:p>
    <w:p w:rsidR="00112A06" w:rsidRDefault="00112A06" w:rsidP="006A0609">
      <w:pPr>
        <w:rPr>
          <w:szCs w:val="18"/>
          <w:lang w:val="en-US"/>
        </w:rPr>
      </w:pPr>
    </w:p>
    <w:p w:rsidR="00112A06" w:rsidRDefault="00112A06" w:rsidP="006A0609">
      <w:pPr>
        <w:rPr>
          <w:szCs w:val="18"/>
          <w:lang w:val="en-US"/>
        </w:rPr>
      </w:pPr>
      <w:r>
        <w:rPr>
          <w:noProof/>
          <w:szCs w:val="18"/>
          <w:lang w:val="en-US"/>
        </w:rPr>
        <w:pict>
          <v:shape id="_x0000_s1030" type="#_x0000_t32" style="position:absolute;margin-left:155.5pt;margin-top:89.3pt;width:1in;height:48.5pt;flip:x;z-index:251660288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  <w:szCs w:val="18"/>
          <w:lang w:val="en-US"/>
        </w:rPr>
        <w:drawing>
          <wp:inline distT="0" distB="0" distL="0" distR="0">
            <wp:extent cx="5486400" cy="19768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6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A06" w:rsidRDefault="00112A06" w:rsidP="006A0609">
      <w:pPr>
        <w:rPr>
          <w:szCs w:val="18"/>
          <w:lang w:val="en-US"/>
        </w:rPr>
      </w:pPr>
    </w:p>
    <w:p w:rsidR="00112A06" w:rsidRDefault="00112A06" w:rsidP="00FC2D50">
      <w:pPr>
        <w:pStyle w:val="Heading1"/>
        <w:numPr>
          <w:ilvl w:val="0"/>
          <w:numId w:val="31"/>
        </w:numPr>
        <w:rPr>
          <w:lang w:val="en-US"/>
        </w:rPr>
      </w:pPr>
      <w:bookmarkStart w:id="1" w:name="_Toc413841310"/>
      <w:r>
        <w:rPr>
          <w:lang w:val="en-US"/>
        </w:rPr>
        <w:t>Check statistics</w:t>
      </w:r>
      <w:bookmarkEnd w:id="1"/>
    </w:p>
    <w:p w:rsidR="00112A06" w:rsidRDefault="00112A06" w:rsidP="00112A06">
      <w:pPr>
        <w:rPr>
          <w:b/>
          <w:sz w:val="24"/>
          <w:szCs w:val="18"/>
          <w:lang w:val="en-US"/>
        </w:rPr>
      </w:pPr>
    </w:p>
    <w:p w:rsidR="00112A06" w:rsidRDefault="00112A06" w:rsidP="00112A06">
      <w:pPr>
        <w:rPr>
          <w:szCs w:val="18"/>
          <w:lang w:val="en-US"/>
        </w:rPr>
      </w:pPr>
      <w:r>
        <w:rPr>
          <w:szCs w:val="18"/>
          <w:lang w:val="en-US"/>
        </w:rPr>
        <w:t>First thing to do is to check for stale statistics.</w:t>
      </w:r>
    </w:p>
    <w:p w:rsidR="00112A06" w:rsidRDefault="00112A06" w:rsidP="00112A06">
      <w:pPr>
        <w:rPr>
          <w:szCs w:val="18"/>
          <w:lang w:val="en-US"/>
        </w:rPr>
      </w:pPr>
    </w:p>
    <w:p w:rsidR="00112A06" w:rsidRDefault="00112A06" w:rsidP="00112A06">
      <w:pPr>
        <w:rPr>
          <w:szCs w:val="18"/>
          <w:lang w:val="en-US"/>
        </w:rPr>
      </w:pPr>
      <w:r>
        <w:rPr>
          <w:szCs w:val="18"/>
          <w:lang w:val="en-US"/>
        </w:rPr>
        <w:t>The query is using one big table DERVD_MEAS_LAST several times in the query</w:t>
      </w:r>
    </w:p>
    <w:p w:rsidR="00112A06" w:rsidRDefault="00112A06" w:rsidP="00112A06">
      <w:pPr>
        <w:rPr>
          <w:szCs w:val="18"/>
          <w:lang w:val="en-US"/>
        </w:rPr>
      </w:pPr>
    </w:p>
    <w:p w:rsid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proofErr w:type="gramStart"/>
      <w:r w:rsidRPr="00112A06">
        <w:rPr>
          <w:szCs w:val="18"/>
          <w:lang w:val="en-US"/>
        </w:rPr>
        <w:t>select</w:t>
      </w:r>
      <w:proofErr w:type="gramEnd"/>
      <w:r w:rsidRPr="00112A06">
        <w:rPr>
          <w:szCs w:val="18"/>
          <w:lang w:val="en-US"/>
        </w:rPr>
        <w:t xml:space="preserve"> </w:t>
      </w:r>
      <w:proofErr w:type="spellStart"/>
      <w:r w:rsidRPr="00112A06">
        <w:rPr>
          <w:szCs w:val="18"/>
          <w:lang w:val="en-US"/>
        </w:rPr>
        <w:t>table_name,partition_name,stale_stats</w:t>
      </w:r>
      <w:proofErr w:type="spellEnd"/>
      <w:r w:rsidRPr="00112A06">
        <w:rPr>
          <w:szCs w:val="18"/>
          <w:lang w:val="en-US"/>
        </w:rPr>
        <w:t xml:space="preserve"> from </w:t>
      </w:r>
      <w:proofErr w:type="spellStart"/>
      <w:r w:rsidRPr="00112A06">
        <w:rPr>
          <w:szCs w:val="18"/>
          <w:lang w:val="en-US"/>
        </w:rPr>
        <w:t>dba_tab_statistics</w:t>
      </w:r>
      <w:proofErr w:type="spellEnd"/>
      <w:r w:rsidRPr="00112A06">
        <w:rPr>
          <w:szCs w:val="18"/>
          <w:lang w:val="en-US"/>
        </w:rPr>
        <w:t xml:space="preserve"> 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proofErr w:type="gramStart"/>
      <w:r w:rsidRPr="00112A06">
        <w:rPr>
          <w:szCs w:val="18"/>
          <w:lang w:val="en-US"/>
        </w:rPr>
        <w:t>where</w:t>
      </w:r>
      <w:proofErr w:type="gramEnd"/>
      <w:r w:rsidRPr="00112A06">
        <w:rPr>
          <w:szCs w:val="18"/>
          <w:lang w:val="en-US"/>
        </w:rPr>
        <w:t xml:space="preserve"> </w:t>
      </w:r>
      <w:proofErr w:type="spellStart"/>
      <w:r w:rsidRPr="00112A06">
        <w:rPr>
          <w:szCs w:val="18"/>
          <w:lang w:val="en-US"/>
        </w:rPr>
        <w:t>table_name</w:t>
      </w:r>
      <w:proofErr w:type="spellEnd"/>
      <w:r w:rsidRPr="00112A06">
        <w:rPr>
          <w:szCs w:val="18"/>
          <w:lang w:val="en-US"/>
        </w:rPr>
        <w:t xml:space="preserve"> = 'DERVD_MEAS_LAST'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proofErr w:type="gramStart"/>
      <w:r w:rsidRPr="00112A06">
        <w:rPr>
          <w:szCs w:val="18"/>
          <w:lang w:val="en-US"/>
        </w:rPr>
        <w:t>order</w:t>
      </w:r>
      <w:proofErr w:type="gramEnd"/>
      <w:r w:rsidRPr="00112A06">
        <w:rPr>
          <w:szCs w:val="18"/>
          <w:lang w:val="en-US"/>
        </w:rPr>
        <w:t xml:space="preserve"> by </w:t>
      </w:r>
      <w:proofErr w:type="spellStart"/>
      <w:r w:rsidRPr="00112A06">
        <w:rPr>
          <w:szCs w:val="18"/>
          <w:lang w:val="en-US"/>
        </w:rPr>
        <w:t>partition_name</w:t>
      </w:r>
      <w:proofErr w:type="spellEnd"/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TABLE_NAME                     PARTITION_NAME                 STA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------------------------------ ------------------------------ ---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MISTRAL_2013_01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MISTRAL_2013_02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lastRenderedPageBreak/>
        <w:t>DERVD_MEAS_LAST                MISTRAL_2013_03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MISTRAL_2013_04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MISTRAL_2013_05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MISTRAL_2013_06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MISTRAL_2013_07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MISTRAL_2013_08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MISTRAL_2013_09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MISTRAL_2013_10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MISTRAL_2013_11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MISTRAL_2013_12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MISTRAL_2014_01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MISTRAL_2014_02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MISTRAL_2014_03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MISTRAL_2014_04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MISTRAL_2014_05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MISTRAL_2014_06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MISTRAL_2014_07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MISTRAL_2014_08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MISTRAL_2014_09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MISTRAL_2014_10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MISTRAL_2014_11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MISTRAL_2014_12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MISTRAL_2015_01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MISTRAL_2015_02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MISTRAL_2015_03                YES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MISTRAL_2015_04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MISTRAL_2015_05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MISTRAL_2015_06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MISTRAL_2015_07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MISTRAL_2015_08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MISTRAL_2015_09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MISTRAL_2015_10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MISTRAL_2015_11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MISTRAL_2015_12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MISTRAL_BEFORE 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MISTRAL_OTHER                  NO</w:t>
      </w:r>
    </w:p>
    <w:p w:rsidR="00112A06" w:rsidRPr="00112A06" w:rsidRDefault="00112A06" w:rsidP="00112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r w:rsidRPr="00112A06">
        <w:rPr>
          <w:szCs w:val="18"/>
          <w:lang w:val="en-US"/>
        </w:rPr>
        <w:t>DERVD_MEAS_LAST                                               YES</w:t>
      </w:r>
    </w:p>
    <w:p w:rsidR="00112A06" w:rsidRDefault="00112A06" w:rsidP="006A0609">
      <w:pPr>
        <w:rPr>
          <w:szCs w:val="18"/>
          <w:lang w:val="en-US"/>
        </w:rPr>
      </w:pPr>
    </w:p>
    <w:p w:rsidR="00112A06" w:rsidRDefault="00112A06" w:rsidP="006A0609">
      <w:pPr>
        <w:rPr>
          <w:szCs w:val="18"/>
          <w:lang w:val="en-US"/>
        </w:rPr>
      </w:pPr>
    </w:p>
    <w:p w:rsidR="00112A06" w:rsidRDefault="00112A06" w:rsidP="006A0609">
      <w:pPr>
        <w:rPr>
          <w:szCs w:val="18"/>
          <w:lang w:val="en-US"/>
        </w:rPr>
      </w:pPr>
      <w:r>
        <w:rPr>
          <w:szCs w:val="18"/>
          <w:lang w:val="en-US"/>
        </w:rPr>
        <w:t xml:space="preserve">Here we see that partition </w:t>
      </w:r>
      <w:r w:rsidR="00FD6A7A" w:rsidRPr="00112A06">
        <w:rPr>
          <w:szCs w:val="18"/>
          <w:lang w:val="en-US"/>
        </w:rPr>
        <w:t>MISTRAL_2015_03</w:t>
      </w:r>
      <w:r w:rsidR="00FD6A7A">
        <w:rPr>
          <w:szCs w:val="18"/>
          <w:lang w:val="en-US"/>
        </w:rPr>
        <w:t xml:space="preserve"> has stale statistics and also the global statistics for the table are stale.</w:t>
      </w:r>
    </w:p>
    <w:p w:rsidR="00FD6A7A" w:rsidRDefault="00FD6A7A" w:rsidP="006A0609">
      <w:pPr>
        <w:rPr>
          <w:szCs w:val="18"/>
          <w:lang w:val="en-US"/>
        </w:rPr>
      </w:pPr>
    </w:p>
    <w:p w:rsidR="00FD6A7A" w:rsidRDefault="002970FD" w:rsidP="006A0609">
      <w:pPr>
        <w:rPr>
          <w:szCs w:val="18"/>
          <w:lang w:val="en-US"/>
        </w:rPr>
      </w:pPr>
      <w:r>
        <w:rPr>
          <w:szCs w:val="18"/>
          <w:lang w:val="en-US"/>
        </w:rPr>
        <w:t>So first, we will make sure that the statistics are up to date.</w:t>
      </w:r>
    </w:p>
    <w:p w:rsidR="002970FD" w:rsidRDefault="002970FD" w:rsidP="006A0609">
      <w:pPr>
        <w:rPr>
          <w:szCs w:val="18"/>
          <w:lang w:val="en-US"/>
        </w:rPr>
      </w:pPr>
    </w:p>
    <w:p w:rsidR="002970FD" w:rsidRDefault="002970FD" w:rsidP="00297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Cs w:val="18"/>
          <w:lang w:val="en-US"/>
        </w:rPr>
      </w:pPr>
      <w:proofErr w:type="gramStart"/>
      <w:r>
        <w:rPr>
          <w:szCs w:val="18"/>
          <w:lang w:val="en-US"/>
        </w:rPr>
        <w:t>execute</w:t>
      </w:r>
      <w:proofErr w:type="gramEnd"/>
      <w:r>
        <w:rPr>
          <w:szCs w:val="18"/>
          <w:lang w:val="en-US"/>
        </w:rPr>
        <w:t xml:space="preserve"> DBMS_STATS.GATHER_TABLE_STATS(‘MISTRAL’,’DERVD_MEAS_LAST’);</w:t>
      </w:r>
    </w:p>
    <w:p w:rsidR="002970FD" w:rsidRDefault="002970FD" w:rsidP="006A0609">
      <w:pPr>
        <w:rPr>
          <w:szCs w:val="18"/>
          <w:lang w:val="en-US"/>
        </w:rPr>
      </w:pPr>
    </w:p>
    <w:p w:rsidR="002970FD" w:rsidRDefault="002970FD" w:rsidP="006A0609">
      <w:pPr>
        <w:rPr>
          <w:szCs w:val="18"/>
          <w:lang w:val="en-US"/>
        </w:rPr>
      </w:pPr>
    </w:p>
    <w:p w:rsidR="002970FD" w:rsidRDefault="002970FD" w:rsidP="006A0609">
      <w:pPr>
        <w:rPr>
          <w:szCs w:val="18"/>
          <w:lang w:val="en-US"/>
        </w:rPr>
      </w:pPr>
      <w:r>
        <w:rPr>
          <w:szCs w:val="18"/>
          <w:lang w:val="en-US"/>
        </w:rPr>
        <w:t xml:space="preserve">This actually did not help in making this query more </w:t>
      </w:r>
      <w:proofErr w:type="spellStart"/>
      <w:r>
        <w:rPr>
          <w:szCs w:val="18"/>
          <w:lang w:val="en-US"/>
        </w:rPr>
        <w:t>performant</w:t>
      </w:r>
      <w:proofErr w:type="spellEnd"/>
      <w:r>
        <w:rPr>
          <w:szCs w:val="18"/>
          <w:lang w:val="en-US"/>
        </w:rPr>
        <w:t>. Seen the complexity of this query, I decided to have a look at what SQL Tuning Advisor says about this query.</w:t>
      </w:r>
    </w:p>
    <w:p w:rsidR="002970FD" w:rsidRDefault="002970FD" w:rsidP="006A0609">
      <w:pPr>
        <w:rPr>
          <w:szCs w:val="18"/>
          <w:lang w:val="en-US"/>
        </w:rPr>
      </w:pPr>
    </w:p>
    <w:p w:rsidR="002970FD" w:rsidRDefault="002970FD">
      <w:pPr>
        <w:rPr>
          <w:szCs w:val="18"/>
          <w:lang w:val="en-US"/>
        </w:rPr>
      </w:pPr>
      <w:r>
        <w:rPr>
          <w:szCs w:val="18"/>
          <w:lang w:val="en-US"/>
        </w:rPr>
        <w:br w:type="page"/>
      </w:r>
    </w:p>
    <w:p w:rsidR="002970FD" w:rsidRDefault="002970FD" w:rsidP="006A0609">
      <w:pPr>
        <w:rPr>
          <w:szCs w:val="18"/>
          <w:lang w:val="en-US"/>
        </w:rPr>
      </w:pPr>
    </w:p>
    <w:p w:rsidR="002970FD" w:rsidRDefault="002970FD" w:rsidP="00FC2D50">
      <w:pPr>
        <w:pStyle w:val="Heading1"/>
        <w:numPr>
          <w:ilvl w:val="0"/>
          <w:numId w:val="31"/>
        </w:numPr>
        <w:rPr>
          <w:lang w:val="en-US"/>
        </w:rPr>
      </w:pPr>
      <w:bookmarkStart w:id="2" w:name="_Toc413841311"/>
      <w:r>
        <w:rPr>
          <w:lang w:val="en-US"/>
        </w:rPr>
        <w:t>Running SQL Tuning Advisor</w:t>
      </w:r>
      <w:bookmarkEnd w:id="2"/>
    </w:p>
    <w:p w:rsidR="002970FD" w:rsidRDefault="002970FD" w:rsidP="002970FD">
      <w:pPr>
        <w:rPr>
          <w:b/>
          <w:sz w:val="24"/>
          <w:szCs w:val="18"/>
          <w:lang w:val="en-US"/>
        </w:rPr>
      </w:pPr>
    </w:p>
    <w:p w:rsidR="002970FD" w:rsidRDefault="002970FD" w:rsidP="002970FD">
      <w:pPr>
        <w:rPr>
          <w:b/>
          <w:sz w:val="24"/>
          <w:szCs w:val="18"/>
          <w:lang w:val="en-US"/>
        </w:rPr>
      </w:pPr>
      <w:r>
        <w:rPr>
          <w:b/>
          <w:noProof/>
          <w:sz w:val="24"/>
          <w:szCs w:val="18"/>
          <w:lang w:val="en-US"/>
        </w:rPr>
        <w:pict>
          <v:shape id="_x0000_s1031" type="#_x0000_t32" style="position:absolute;margin-left:342.5pt;margin-top:37.9pt;width:66.5pt;height:44pt;flip:x y;z-index:251661312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b/>
          <w:noProof/>
          <w:sz w:val="24"/>
          <w:szCs w:val="18"/>
          <w:lang w:val="en-US"/>
        </w:rPr>
        <w:drawing>
          <wp:inline distT="0" distB="0" distL="0" distR="0">
            <wp:extent cx="5485615" cy="1244600"/>
            <wp:effectExtent l="19050" t="0" r="7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4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0FD" w:rsidRPr="002970FD" w:rsidRDefault="002970FD" w:rsidP="002970FD">
      <w:pPr>
        <w:rPr>
          <w:b/>
          <w:sz w:val="24"/>
          <w:szCs w:val="18"/>
          <w:lang w:val="en-US"/>
        </w:rPr>
      </w:pPr>
    </w:p>
    <w:p w:rsidR="002970FD" w:rsidRDefault="002970FD" w:rsidP="006A0609">
      <w:pPr>
        <w:rPr>
          <w:szCs w:val="18"/>
          <w:lang w:val="en-US"/>
        </w:rPr>
      </w:pPr>
      <w:r>
        <w:rPr>
          <w:noProof/>
          <w:szCs w:val="18"/>
          <w:lang w:val="en-US"/>
        </w:rPr>
        <w:pict>
          <v:shape id="_x0000_s1032" type="#_x0000_t32" style="position:absolute;margin-left:431.5pt;margin-top:19.85pt;width:63.5pt;height:64.5pt;flip:x y;z-index:251662336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  <w:szCs w:val="18"/>
          <w:lang w:val="en-US"/>
        </w:rPr>
        <w:drawing>
          <wp:inline distT="0" distB="0" distL="0" distR="0">
            <wp:extent cx="5486400" cy="131642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0FD" w:rsidRDefault="002970FD" w:rsidP="006A0609">
      <w:pPr>
        <w:rPr>
          <w:szCs w:val="18"/>
          <w:lang w:val="en-US"/>
        </w:rPr>
      </w:pPr>
      <w:r>
        <w:rPr>
          <w:szCs w:val="18"/>
          <w:lang w:val="en-US"/>
        </w:rPr>
        <w:t>Click on Submit</w:t>
      </w:r>
    </w:p>
    <w:p w:rsidR="002970FD" w:rsidRDefault="002970FD" w:rsidP="006A0609">
      <w:pPr>
        <w:rPr>
          <w:szCs w:val="18"/>
          <w:lang w:val="en-US"/>
        </w:rPr>
      </w:pPr>
    </w:p>
    <w:p w:rsidR="002970FD" w:rsidRDefault="002970FD" w:rsidP="006A0609">
      <w:pPr>
        <w:rPr>
          <w:szCs w:val="18"/>
          <w:lang w:val="en-US"/>
        </w:rPr>
      </w:pPr>
      <w:r>
        <w:rPr>
          <w:noProof/>
          <w:szCs w:val="18"/>
          <w:lang w:val="en-US"/>
        </w:rPr>
        <w:drawing>
          <wp:inline distT="0" distB="0" distL="0" distR="0">
            <wp:extent cx="5486191" cy="1492250"/>
            <wp:effectExtent l="19050" t="0" r="20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0FD" w:rsidRDefault="002970FD" w:rsidP="006A0609">
      <w:pPr>
        <w:rPr>
          <w:szCs w:val="18"/>
          <w:lang w:val="en-US"/>
        </w:rPr>
      </w:pPr>
    </w:p>
    <w:p w:rsidR="002970FD" w:rsidRDefault="002970FD" w:rsidP="006A0609">
      <w:pPr>
        <w:rPr>
          <w:szCs w:val="18"/>
          <w:lang w:val="en-US"/>
        </w:rPr>
      </w:pPr>
      <w:r>
        <w:rPr>
          <w:szCs w:val="18"/>
          <w:lang w:val="en-US"/>
        </w:rPr>
        <w:t>So now we see that the SQL Tuning Advisor has found a better execution plan by implementing an SQL Profile. The benefit in this case could be 87%.</w:t>
      </w:r>
    </w:p>
    <w:p w:rsidR="00AD1271" w:rsidRDefault="00AD1271">
      <w:pPr>
        <w:rPr>
          <w:szCs w:val="18"/>
          <w:lang w:val="en-US"/>
        </w:rPr>
      </w:pPr>
      <w:r>
        <w:rPr>
          <w:szCs w:val="18"/>
          <w:lang w:val="en-US"/>
        </w:rPr>
        <w:br w:type="page"/>
      </w:r>
    </w:p>
    <w:p w:rsidR="002970FD" w:rsidRDefault="002970FD" w:rsidP="006A0609">
      <w:pPr>
        <w:rPr>
          <w:szCs w:val="18"/>
          <w:lang w:val="en-US"/>
        </w:rPr>
      </w:pPr>
    </w:p>
    <w:p w:rsidR="00E561F6" w:rsidRPr="00E561F6" w:rsidRDefault="00E561F6" w:rsidP="00FC2D50">
      <w:pPr>
        <w:pStyle w:val="Heading1"/>
        <w:numPr>
          <w:ilvl w:val="0"/>
          <w:numId w:val="31"/>
        </w:numPr>
        <w:rPr>
          <w:lang w:val="en-US"/>
        </w:rPr>
      </w:pPr>
      <w:bookmarkStart w:id="3" w:name="_Toc413841312"/>
      <w:r w:rsidRPr="00E561F6">
        <w:rPr>
          <w:lang w:val="en-US"/>
        </w:rPr>
        <w:t>Implementing the SQL Profile</w:t>
      </w:r>
      <w:bookmarkEnd w:id="3"/>
    </w:p>
    <w:p w:rsidR="00E561F6" w:rsidRDefault="00E561F6" w:rsidP="006A0609">
      <w:pPr>
        <w:rPr>
          <w:szCs w:val="18"/>
          <w:lang w:val="en-US"/>
        </w:rPr>
      </w:pPr>
    </w:p>
    <w:p w:rsidR="002970FD" w:rsidRDefault="00AD1271" w:rsidP="006A0609">
      <w:pPr>
        <w:rPr>
          <w:szCs w:val="18"/>
          <w:lang w:val="en-US"/>
        </w:rPr>
      </w:pPr>
      <w:r>
        <w:rPr>
          <w:noProof/>
          <w:szCs w:val="18"/>
          <w:lang w:val="en-US"/>
        </w:rPr>
        <w:pict>
          <v:shape id="_x0000_s1033" type="#_x0000_t32" style="position:absolute;margin-left:-45.45pt;margin-top:61.1pt;width:47pt;height:23.3pt;flip:y;z-index:251663360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Pr="00AD1271">
        <w:rPr>
          <w:szCs w:val="18"/>
          <w:lang w:val="en-US"/>
        </w:rPr>
        <w:drawing>
          <wp:inline distT="0" distB="0" distL="0" distR="0">
            <wp:extent cx="5486191" cy="1492250"/>
            <wp:effectExtent l="19050" t="0" r="209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271" w:rsidRDefault="00AD1271" w:rsidP="006A0609">
      <w:pPr>
        <w:rPr>
          <w:szCs w:val="18"/>
          <w:lang w:val="en-US"/>
        </w:rPr>
      </w:pPr>
      <w:r>
        <w:rPr>
          <w:szCs w:val="18"/>
          <w:lang w:val="en-US"/>
        </w:rPr>
        <w:t>Click on Implement</w:t>
      </w:r>
    </w:p>
    <w:p w:rsidR="00AD1271" w:rsidRDefault="00AD1271" w:rsidP="006A0609">
      <w:pPr>
        <w:rPr>
          <w:szCs w:val="18"/>
          <w:lang w:val="en-US"/>
        </w:rPr>
      </w:pPr>
    </w:p>
    <w:p w:rsidR="00AD1271" w:rsidRDefault="00AD1271" w:rsidP="006A0609">
      <w:pPr>
        <w:rPr>
          <w:szCs w:val="18"/>
          <w:lang w:val="en-US"/>
        </w:rPr>
      </w:pPr>
      <w:r>
        <w:rPr>
          <w:noProof/>
          <w:szCs w:val="18"/>
          <w:lang w:val="en-US"/>
        </w:rPr>
        <w:pict>
          <v:shape id="_x0000_s1034" type="#_x0000_t32" style="position:absolute;margin-left:431.5pt;margin-top:10.45pt;width:54.1pt;height:32.45pt;flip:x y;z-index:251664384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  <w:szCs w:val="18"/>
          <w:lang w:val="en-US"/>
        </w:rPr>
        <w:drawing>
          <wp:inline distT="0" distB="0" distL="0" distR="0">
            <wp:extent cx="5486400" cy="7322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271" w:rsidRDefault="00AD1271" w:rsidP="006A0609">
      <w:pPr>
        <w:rPr>
          <w:szCs w:val="18"/>
          <w:lang w:val="en-US"/>
        </w:rPr>
      </w:pPr>
      <w:r>
        <w:rPr>
          <w:szCs w:val="18"/>
          <w:lang w:val="en-US"/>
        </w:rPr>
        <w:t>Click Yes</w:t>
      </w:r>
    </w:p>
    <w:p w:rsidR="00E87B58" w:rsidRDefault="00E87B58" w:rsidP="006A0609">
      <w:pPr>
        <w:rPr>
          <w:szCs w:val="18"/>
          <w:lang w:val="en-US"/>
        </w:rPr>
      </w:pPr>
    </w:p>
    <w:p w:rsidR="00E87B58" w:rsidRDefault="00E87B58" w:rsidP="006A0609">
      <w:pPr>
        <w:rPr>
          <w:szCs w:val="18"/>
          <w:lang w:val="en-US"/>
        </w:rPr>
      </w:pPr>
      <w:r>
        <w:rPr>
          <w:szCs w:val="18"/>
          <w:lang w:val="en-US"/>
        </w:rPr>
        <w:t xml:space="preserve">So from now on as long as the </w:t>
      </w:r>
      <w:proofErr w:type="spellStart"/>
      <w:r>
        <w:rPr>
          <w:szCs w:val="18"/>
          <w:lang w:val="en-US"/>
        </w:rPr>
        <w:t>sql</w:t>
      </w:r>
      <w:proofErr w:type="spellEnd"/>
      <w:r>
        <w:rPr>
          <w:szCs w:val="18"/>
          <w:lang w:val="en-US"/>
        </w:rPr>
        <w:t xml:space="preserve"> text does not change, this query should always use the same plan.</w:t>
      </w:r>
    </w:p>
    <w:p w:rsidR="00E87B58" w:rsidRDefault="00E87B58" w:rsidP="006A0609">
      <w:pPr>
        <w:rPr>
          <w:szCs w:val="18"/>
          <w:lang w:val="en-US"/>
        </w:rPr>
      </w:pPr>
    </w:p>
    <w:p w:rsidR="00E87B58" w:rsidRDefault="00E87B58" w:rsidP="006A0609">
      <w:pPr>
        <w:rPr>
          <w:szCs w:val="18"/>
          <w:lang w:val="en-US"/>
        </w:rPr>
      </w:pPr>
      <w:r>
        <w:rPr>
          <w:szCs w:val="18"/>
          <w:lang w:val="en-US"/>
        </w:rPr>
        <w:t>The query now runs in less than 15 minutes.</w:t>
      </w:r>
    </w:p>
    <w:p w:rsidR="00E87B58" w:rsidRDefault="00E87B58" w:rsidP="006A0609">
      <w:pPr>
        <w:rPr>
          <w:szCs w:val="18"/>
          <w:lang w:val="en-US"/>
        </w:rPr>
      </w:pPr>
    </w:p>
    <w:p w:rsidR="00E561F6" w:rsidRPr="00E561F6" w:rsidRDefault="00E561F6" w:rsidP="00FC2D50">
      <w:pPr>
        <w:pStyle w:val="Heading1"/>
        <w:numPr>
          <w:ilvl w:val="0"/>
          <w:numId w:val="31"/>
        </w:numPr>
        <w:rPr>
          <w:lang w:val="en-US"/>
        </w:rPr>
      </w:pPr>
      <w:bookmarkStart w:id="4" w:name="_Toc413841313"/>
      <w:r w:rsidRPr="00E561F6">
        <w:rPr>
          <w:lang w:val="en-US"/>
        </w:rPr>
        <w:t>Check the SQL Profile is used</w:t>
      </w:r>
      <w:bookmarkEnd w:id="4"/>
    </w:p>
    <w:p w:rsidR="00E87B58" w:rsidRDefault="00E87B58" w:rsidP="006A0609">
      <w:pPr>
        <w:rPr>
          <w:szCs w:val="18"/>
          <w:lang w:val="en-US"/>
        </w:rPr>
      </w:pPr>
    </w:p>
    <w:p w:rsidR="00E561F6" w:rsidRPr="00E561F6" w:rsidRDefault="00E561F6" w:rsidP="00E561F6">
      <w:pPr>
        <w:rPr>
          <w:szCs w:val="18"/>
          <w:lang w:val="en-US"/>
        </w:rPr>
      </w:pPr>
      <w:proofErr w:type="gramStart"/>
      <w:r w:rsidRPr="00E561F6">
        <w:rPr>
          <w:szCs w:val="18"/>
          <w:lang w:val="en-US"/>
        </w:rPr>
        <w:t>select</w:t>
      </w:r>
      <w:proofErr w:type="gramEnd"/>
      <w:r w:rsidRPr="00E561F6">
        <w:rPr>
          <w:szCs w:val="18"/>
          <w:lang w:val="en-US"/>
        </w:rPr>
        <w:t xml:space="preserve"> name from </w:t>
      </w:r>
      <w:proofErr w:type="spellStart"/>
      <w:r w:rsidRPr="00E561F6">
        <w:rPr>
          <w:szCs w:val="18"/>
          <w:lang w:val="en-US"/>
        </w:rPr>
        <w:t>dba_sql_profiles</w:t>
      </w:r>
      <w:proofErr w:type="spellEnd"/>
      <w:r w:rsidRPr="00E561F6">
        <w:rPr>
          <w:szCs w:val="18"/>
          <w:lang w:val="en-US"/>
        </w:rPr>
        <w:t xml:space="preserve"> where </w:t>
      </w:r>
      <w:proofErr w:type="spellStart"/>
      <w:r w:rsidRPr="00E561F6">
        <w:rPr>
          <w:szCs w:val="18"/>
          <w:lang w:val="en-US"/>
        </w:rPr>
        <w:t>sql_text</w:t>
      </w:r>
      <w:proofErr w:type="spellEnd"/>
      <w:r w:rsidRPr="00E561F6">
        <w:rPr>
          <w:szCs w:val="18"/>
          <w:lang w:val="en-US"/>
        </w:rPr>
        <w:t xml:space="preserve"> like '%LAST_NAME%';</w:t>
      </w:r>
    </w:p>
    <w:p w:rsidR="00E561F6" w:rsidRPr="00E561F6" w:rsidRDefault="00E561F6" w:rsidP="00E561F6">
      <w:pPr>
        <w:rPr>
          <w:szCs w:val="18"/>
          <w:lang w:val="en-US"/>
        </w:rPr>
      </w:pPr>
    </w:p>
    <w:p w:rsidR="00E561F6" w:rsidRPr="00E561F6" w:rsidRDefault="00E561F6" w:rsidP="00E561F6">
      <w:pPr>
        <w:rPr>
          <w:szCs w:val="18"/>
          <w:lang w:val="en-US"/>
        </w:rPr>
      </w:pPr>
      <w:r w:rsidRPr="00E561F6">
        <w:rPr>
          <w:szCs w:val="18"/>
          <w:lang w:val="en-US"/>
        </w:rPr>
        <w:t>NAME</w:t>
      </w:r>
    </w:p>
    <w:p w:rsidR="00E561F6" w:rsidRPr="00E561F6" w:rsidRDefault="00E561F6" w:rsidP="00E561F6">
      <w:pPr>
        <w:rPr>
          <w:szCs w:val="18"/>
          <w:lang w:val="en-US"/>
        </w:rPr>
      </w:pPr>
      <w:r w:rsidRPr="00E561F6">
        <w:rPr>
          <w:szCs w:val="18"/>
          <w:lang w:val="en-US"/>
        </w:rPr>
        <w:t>------------------------------</w:t>
      </w:r>
    </w:p>
    <w:p w:rsidR="00E561F6" w:rsidRDefault="00E561F6" w:rsidP="00E561F6">
      <w:pPr>
        <w:rPr>
          <w:szCs w:val="18"/>
          <w:lang w:val="en-US"/>
        </w:rPr>
      </w:pPr>
      <w:r w:rsidRPr="00E561F6">
        <w:rPr>
          <w:szCs w:val="18"/>
          <w:lang w:val="en-US"/>
        </w:rPr>
        <w:t>SYS_SQLPROF_024c086cb2b90006</w:t>
      </w:r>
    </w:p>
    <w:p w:rsidR="00E561F6" w:rsidRDefault="00E561F6" w:rsidP="00E561F6">
      <w:pPr>
        <w:rPr>
          <w:szCs w:val="18"/>
          <w:lang w:val="en-US"/>
        </w:rPr>
      </w:pPr>
    </w:p>
    <w:p w:rsidR="00B12E69" w:rsidRPr="00B12E69" w:rsidRDefault="00B12E69" w:rsidP="00B12E69">
      <w:pPr>
        <w:rPr>
          <w:sz w:val="18"/>
          <w:szCs w:val="18"/>
          <w:lang w:val="en-US"/>
        </w:rPr>
      </w:pPr>
      <w:proofErr w:type="gramStart"/>
      <w:r w:rsidRPr="00B12E69">
        <w:rPr>
          <w:sz w:val="18"/>
          <w:szCs w:val="18"/>
          <w:lang w:val="en-US"/>
        </w:rPr>
        <w:t>select</w:t>
      </w:r>
      <w:proofErr w:type="gramEnd"/>
      <w:r w:rsidRPr="00B12E69">
        <w:rPr>
          <w:sz w:val="18"/>
          <w:szCs w:val="18"/>
          <w:lang w:val="en-US"/>
        </w:rPr>
        <w:t xml:space="preserve"> </w:t>
      </w:r>
      <w:proofErr w:type="spellStart"/>
      <w:r w:rsidRPr="00B12E69">
        <w:rPr>
          <w:sz w:val="18"/>
          <w:szCs w:val="18"/>
          <w:lang w:val="en-US"/>
        </w:rPr>
        <w:t>last_load_time</w:t>
      </w:r>
      <w:proofErr w:type="spellEnd"/>
      <w:r w:rsidRPr="00B12E69">
        <w:rPr>
          <w:sz w:val="18"/>
          <w:szCs w:val="18"/>
          <w:lang w:val="en-US"/>
        </w:rPr>
        <w:t xml:space="preserve"> from </w:t>
      </w:r>
      <w:proofErr w:type="spellStart"/>
      <w:r w:rsidRPr="00B12E69">
        <w:rPr>
          <w:sz w:val="18"/>
          <w:szCs w:val="18"/>
          <w:lang w:val="en-US"/>
        </w:rPr>
        <w:t>v$sql</w:t>
      </w:r>
      <w:proofErr w:type="spellEnd"/>
      <w:r w:rsidRPr="00B12E69">
        <w:rPr>
          <w:sz w:val="18"/>
          <w:szCs w:val="18"/>
          <w:lang w:val="en-US"/>
        </w:rPr>
        <w:t xml:space="preserve"> where </w:t>
      </w:r>
      <w:proofErr w:type="spellStart"/>
      <w:r w:rsidRPr="00B12E69">
        <w:rPr>
          <w:sz w:val="18"/>
          <w:szCs w:val="18"/>
          <w:lang w:val="en-US"/>
        </w:rPr>
        <w:t>sql_profile</w:t>
      </w:r>
      <w:proofErr w:type="spellEnd"/>
      <w:r w:rsidRPr="00B12E69">
        <w:rPr>
          <w:sz w:val="18"/>
          <w:szCs w:val="18"/>
          <w:lang w:val="en-US"/>
        </w:rPr>
        <w:t>='SYS_SQLPROF_024c086cb2b90006';</w:t>
      </w:r>
    </w:p>
    <w:p w:rsidR="00B12E69" w:rsidRPr="00B12E69" w:rsidRDefault="00B12E69" w:rsidP="00B12E69">
      <w:pPr>
        <w:rPr>
          <w:szCs w:val="18"/>
          <w:lang w:val="en-US"/>
        </w:rPr>
      </w:pPr>
    </w:p>
    <w:p w:rsidR="00B12E69" w:rsidRPr="00B12E69" w:rsidRDefault="00B12E69" w:rsidP="00B12E69">
      <w:pPr>
        <w:rPr>
          <w:szCs w:val="18"/>
          <w:lang w:val="en-US"/>
        </w:rPr>
      </w:pPr>
      <w:r w:rsidRPr="00B12E69">
        <w:rPr>
          <w:szCs w:val="18"/>
          <w:lang w:val="en-US"/>
        </w:rPr>
        <w:t>LAST_LOAD_TIME</w:t>
      </w:r>
    </w:p>
    <w:p w:rsidR="00B12E69" w:rsidRPr="00B12E69" w:rsidRDefault="00B12E69" w:rsidP="00B12E69">
      <w:pPr>
        <w:rPr>
          <w:szCs w:val="18"/>
          <w:lang w:val="en-US"/>
        </w:rPr>
      </w:pPr>
      <w:r w:rsidRPr="00B12E69">
        <w:rPr>
          <w:szCs w:val="18"/>
          <w:lang w:val="en-US"/>
        </w:rPr>
        <w:t>-------------------</w:t>
      </w:r>
    </w:p>
    <w:p w:rsidR="00E561F6" w:rsidRPr="006A0609" w:rsidRDefault="00B12E69" w:rsidP="00B12E69">
      <w:pPr>
        <w:rPr>
          <w:szCs w:val="18"/>
          <w:lang w:val="en-US"/>
        </w:rPr>
      </w:pPr>
      <w:r w:rsidRPr="00B12E69">
        <w:rPr>
          <w:szCs w:val="18"/>
          <w:lang w:val="en-US"/>
        </w:rPr>
        <w:t>2015-03-11/12:40:38</w:t>
      </w:r>
    </w:p>
    <w:sectPr w:rsidR="00E561F6" w:rsidRPr="006A0609" w:rsidSect="00F23D6B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0FD" w:rsidRDefault="002970FD">
      <w:r>
        <w:separator/>
      </w:r>
    </w:p>
  </w:endnote>
  <w:endnote w:type="continuationSeparator" w:id="0">
    <w:p w:rsidR="002970FD" w:rsidRDefault="002970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luxys Logos VL">
    <w:panose1 w:val="050B0102000000000000"/>
    <w:charset w:val="02"/>
    <w:family w:val="swiss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0FD" w:rsidRDefault="002970FD">
      <w:r>
        <w:separator/>
      </w:r>
    </w:p>
  </w:footnote>
  <w:footnote w:type="continuationSeparator" w:id="0">
    <w:p w:rsidR="002970FD" w:rsidRDefault="002970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432" w:type="dxa"/>
      <w:tblLayout w:type="fixed"/>
      <w:tblLook w:val="0000"/>
    </w:tblPr>
    <w:tblGrid>
      <w:gridCol w:w="3600"/>
      <w:gridCol w:w="2327"/>
      <w:gridCol w:w="4153"/>
    </w:tblGrid>
    <w:tr w:rsidR="002970FD" w:rsidRPr="000B6BA3">
      <w:trPr>
        <w:cantSplit/>
      </w:trPr>
      <w:tc>
        <w:tcPr>
          <w:tcW w:w="360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2970FD" w:rsidRPr="00B32B60" w:rsidRDefault="002970FD" w:rsidP="007A69AF">
          <w:pPr>
            <w:spacing w:before="120"/>
            <w:jc w:val="center"/>
            <w:rPr>
              <w:rFonts w:ascii="Fluxys Logos VL" w:hAnsi="Fluxys Logos VL"/>
              <w:sz w:val="52"/>
            </w:rPr>
          </w:pPr>
          <w:r w:rsidRPr="00B32B60">
            <w:rPr>
              <w:rFonts w:ascii="Fluxys Logos VL" w:hAnsi="Fluxys Logos VL"/>
              <w:noProof/>
              <w:sz w:val="52"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22451</wp:posOffset>
                </wp:positionH>
                <wp:positionV relativeFrom="paragraph">
                  <wp:posOffset>80010</wp:posOffset>
                </wp:positionV>
                <wp:extent cx="1963829" cy="708660"/>
                <wp:effectExtent l="25400" t="0" r="0" b="0"/>
                <wp:wrapNone/>
                <wp:docPr id="9" name="Picture 1" descr="Logo-couleu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couleu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3829" cy="708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2970FD" w:rsidRDefault="002970FD" w:rsidP="007A69AF">
          <w:pPr>
            <w:pStyle w:val="Header"/>
            <w:rPr>
              <w:sz w:val="16"/>
              <w:szCs w:val="16"/>
            </w:rPr>
          </w:pPr>
        </w:p>
        <w:p w:rsidR="002970FD" w:rsidRPr="002B7191" w:rsidRDefault="002970FD" w:rsidP="007A69AF">
          <w:pPr>
            <w:pStyle w:val="Header"/>
            <w:rPr>
              <w:sz w:val="16"/>
              <w:szCs w:val="16"/>
            </w:rPr>
          </w:pPr>
        </w:p>
      </w:tc>
      <w:tc>
        <w:tcPr>
          <w:tcW w:w="2327" w:type="dxa"/>
          <w:tcBorders>
            <w:top w:val="single" w:sz="12" w:space="0" w:color="auto"/>
            <w:left w:val="nil"/>
          </w:tcBorders>
        </w:tcPr>
        <w:p w:rsidR="002970FD" w:rsidRPr="00D76AC6" w:rsidRDefault="002970FD" w:rsidP="009759B6">
          <w:pPr>
            <w:pStyle w:val="CommentText"/>
            <w:spacing w:before="120" w:line="240" w:lineRule="auto"/>
            <w:jc w:val="center"/>
            <w:rPr>
              <w:b/>
              <w:lang w:val="en-US"/>
            </w:rPr>
          </w:pPr>
          <w:r w:rsidRPr="00D76AC6">
            <w:rPr>
              <w:lang w:val="en-US"/>
            </w:rPr>
            <w:t>Create</w:t>
          </w:r>
          <w:r>
            <w:rPr>
              <w:lang w:val="en-US"/>
            </w:rPr>
            <w:t xml:space="preserve">d </w:t>
          </w:r>
          <w:r w:rsidRPr="00D76AC6">
            <w:rPr>
              <w:lang w:val="en-US"/>
            </w:rPr>
            <w:t>:</w:t>
          </w:r>
          <w:r>
            <w:rPr>
              <w:lang w:val="en-US"/>
            </w:rPr>
            <w:t xml:space="preserve"> </w:t>
          </w:r>
          <w:r w:rsidRPr="00D76AC6">
            <w:rPr>
              <w:sz w:val="16"/>
              <w:szCs w:val="16"/>
            </w:rPr>
            <w:fldChar w:fldCharType="begin"/>
          </w:r>
          <w:r w:rsidRPr="00D76AC6">
            <w:rPr>
              <w:sz w:val="16"/>
              <w:szCs w:val="16"/>
            </w:rPr>
            <w:instrText xml:space="preserve"> CREATEDATE  \@ "d-MMM-yy"  \* MERGEFORMAT </w:instrText>
          </w:r>
          <w:r w:rsidRPr="00D76AC6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26-aug-13</w:t>
          </w:r>
          <w:r w:rsidRPr="00D76AC6">
            <w:rPr>
              <w:sz w:val="16"/>
              <w:szCs w:val="16"/>
            </w:rPr>
            <w:fldChar w:fldCharType="end"/>
          </w:r>
          <w:r w:rsidRPr="00D76AC6">
            <w:rPr>
              <w:b/>
              <w:lang w:val="en-US"/>
            </w:rPr>
            <w:br/>
          </w:r>
          <w:r w:rsidRPr="00D76AC6">
            <w:rPr>
              <w:lang w:val="en-US"/>
            </w:rPr>
            <w:t xml:space="preserve">Last </w:t>
          </w:r>
          <w:r>
            <w:rPr>
              <w:lang w:val="en-US"/>
            </w:rPr>
            <w:t xml:space="preserve">Saved : </w:t>
          </w:r>
          <w:r>
            <w:rPr>
              <w:sz w:val="16"/>
              <w:szCs w:val="16"/>
              <w:lang w:val="en-US"/>
            </w:rPr>
            <w:fldChar w:fldCharType="begin"/>
          </w:r>
          <w:r>
            <w:rPr>
              <w:sz w:val="16"/>
              <w:szCs w:val="16"/>
              <w:lang w:val="en-US"/>
            </w:rPr>
            <w:instrText xml:space="preserve"> SAVEDATE  \@ "d-MMM-yy"  \* MERGEFORMAT </w:instrText>
          </w:r>
          <w:r>
            <w:rPr>
              <w:sz w:val="16"/>
              <w:szCs w:val="16"/>
              <w:lang w:val="en-US"/>
            </w:rPr>
            <w:fldChar w:fldCharType="separate"/>
          </w:r>
          <w:r>
            <w:rPr>
              <w:noProof/>
              <w:sz w:val="16"/>
              <w:szCs w:val="16"/>
              <w:lang w:val="en-US"/>
            </w:rPr>
            <w:t>26-Aug-13</w:t>
          </w:r>
          <w:r>
            <w:rPr>
              <w:sz w:val="16"/>
              <w:szCs w:val="16"/>
              <w:lang w:val="en-US"/>
            </w:rPr>
            <w:fldChar w:fldCharType="end"/>
          </w:r>
          <w:r w:rsidRPr="00D76AC6">
            <w:rPr>
              <w:b/>
              <w:sz w:val="16"/>
              <w:szCs w:val="16"/>
              <w:lang w:val="en-US"/>
            </w:rPr>
            <w:t xml:space="preserve"> </w:t>
          </w:r>
        </w:p>
      </w:tc>
      <w:tc>
        <w:tcPr>
          <w:tcW w:w="415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2970FD" w:rsidRDefault="002970FD" w:rsidP="007A69AF"/>
        <w:p w:rsidR="002970FD" w:rsidRPr="000B6BA3" w:rsidRDefault="002970FD" w:rsidP="007A69AF">
          <w:fldSimple w:instr=" FILENAME   \* MERGEFORMAT ">
            <w:r>
              <w:t xml:space="preserve"> </w:t>
            </w:r>
            <w:r w:rsidRPr="008F3743">
              <w:rPr>
                <w:noProof/>
              </w:rPr>
              <w:t>How to activate and SQL Profile for a query</w:t>
            </w:r>
            <w:r>
              <w:rPr>
                <w:noProof/>
              </w:rPr>
              <w:t>.docx</w:t>
            </w:r>
          </w:fldSimple>
        </w:p>
      </w:tc>
    </w:tr>
    <w:tr w:rsidR="002970FD">
      <w:trPr>
        <w:cantSplit/>
      </w:trPr>
      <w:tc>
        <w:tcPr>
          <w:tcW w:w="360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970FD" w:rsidRPr="000B6BA3" w:rsidRDefault="002970FD" w:rsidP="007A69AF">
          <w:pPr>
            <w:spacing w:before="120"/>
            <w:jc w:val="center"/>
            <w:rPr>
              <w:rFonts w:ascii="Arial" w:hAnsi="Arial"/>
              <w:b/>
              <w:sz w:val="28"/>
            </w:rPr>
          </w:pPr>
        </w:p>
      </w:tc>
      <w:tc>
        <w:tcPr>
          <w:tcW w:w="232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2970FD" w:rsidRDefault="002970FD" w:rsidP="007A69AF">
          <w:pPr>
            <w:spacing w:before="120"/>
            <w:jc w:val="center"/>
            <w:rPr>
              <w:rStyle w:val="PageNumber"/>
            </w:rPr>
          </w:pPr>
          <w:r>
            <w:rPr>
              <w:rFonts w:ascii="Arial" w:hAnsi="Arial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C2D5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FC2D50">
            <w:rPr>
              <w:rStyle w:val="PageNumber"/>
              <w:noProof/>
            </w:rPr>
            <w:t>38</w:t>
          </w:r>
          <w:r>
            <w:rPr>
              <w:rStyle w:val="PageNumber"/>
            </w:rPr>
            <w:fldChar w:fldCharType="end"/>
          </w:r>
        </w:p>
        <w:p w:rsidR="002970FD" w:rsidRPr="00215C0C" w:rsidRDefault="002970FD" w:rsidP="007A69AF">
          <w:pPr>
            <w:spacing w:before="120"/>
            <w:jc w:val="center"/>
          </w:pPr>
          <w:r>
            <w:rPr>
              <w:rStyle w:val="PageNumber"/>
            </w:rPr>
            <w:t>Version 1.0</w:t>
          </w:r>
        </w:p>
      </w:tc>
      <w:tc>
        <w:tcPr>
          <w:tcW w:w="4153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2970FD" w:rsidRDefault="002970FD" w:rsidP="00412F8C">
          <w:pPr>
            <w:spacing w:before="120"/>
            <w:rPr>
              <w:rFonts w:ascii="Arial" w:hAnsi="Arial"/>
            </w:rPr>
          </w:pPr>
          <w:r>
            <w:rPr>
              <w:rFonts w:ascii="Arial" w:hAnsi="Arial"/>
            </w:rPr>
            <w:t>Author : Lode Ghesquiere (Uptime)</w:t>
          </w:r>
          <w:r>
            <w:rPr>
              <w:rFonts w:ascii="Arial" w:hAnsi="Arial"/>
            </w:rPr>
            <w:br/>
            <w:t xml:space="preserve">               </w:t>
          </w:r>
        </w:p>
      </w:tc>
    </w:tr>
    <w:tr w:rsidR="002970FD">
      <w:tc>
        <w:tcPr>
          <w:tcW w:w="10080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970FD" w:rsidRDefault="002970FD" w:rsidP="007A69AF">
          <w:pPr>
            <w:tabs>
              <w:tab w:val="left" w:pos="1736"/>
            </w:tabs>
            <w:spacing w:before="40" w:after="40"/>
            <w:jc w:val="center"/>
            <w:rPr>
              <w:rFonts w:ascii="Arial" w:hAnsi="Arial"/>
              <w:caps/>
            </w:rPr>
          </w:pPr>
          <w:r w:rsidRPr="008F3743">
            <w:rPr>
              <w:rFonts w:ascii="Arial" w:hAnsi="Arial"/>
              <w:b/>
              <w:i/>
              <w:caps/>
              <w:sz w:val="28"/>
            </w:rPr>
            <w:t>How to activate and SQL Profile for a query</w:t>
          </w:r>
        </w:p>
      </w:tc>
    </w:tr>
  </w:tbl>
  <w:p w:rsidR="002970FD" w:rsidRDefault="002970FD" w:rsidP="007A69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1B73"/>
    <w:multiLevelType w:val="hybridMultilevel"/>
    <w:tmpl w:val="7B5AC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071ED7"/>
    <w:multiLevelType w:val="hybridMultilevel"/>
    <w:tmpl w:val="86F28E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CD4142"/>
    <w:multiLevelType w:val="hybridMultilevel"/>
    <w:tmpl w:val="A30C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E7A9A"/>
    <w:multiLevelType w:val="multilevel"/>
    <w:tmpl w:val="4F2A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C037E4"/>
    <w:multiLevelType w:val="hybridMultilevel"/>
    <w:tmpl w:val="D61A3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8F62AF"/>
    <w:multiLevelType w:val="hybridMultilevel"/>
    <w:tmpl w:val="25E87E74"/>
    <w:lvl w:ilvl="0" w:tplc="D618D0CA">
      <w:start w:val="2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952E5C"/>
    <w:multiLevelType w:val="hybridMultilevel"/>
    <w:tmpl w:val="323C8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FE2D1D"/>
    <w:multiLevelType w:val="multilevel"/>
    <w:tmpl w:val="DBA6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7E1B3D"/>
    <w:multiLevelType w:val="multilevel"/>
    <w:tmpl w:val="B99AF8B6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9">
    <w:nsid w:val="39F709F9"/>
    <w:multiLevelType w:val="multilevel"/>
    <w:tmpl w:val="996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EA346F"/>
    <w:multiLevelType w:val="hybridMultilevel"/>
    <w:tmpl w:val="B99AF8B6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>
    <w:nsid w:val="416E4BDF"/>
    <w:multiLevelType w:val="multilevel"/>
    <w:tmpl w:val="F62C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D764B6"/>
    <w:multiLevelType w:val="multilevel"/>
    <w:tmpl w:val="D2D4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5D6BD6"/>
    <w:multiLevelType w:val="multilevel"/>
    <w:tmpl w:val="8322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394289"/>
    <w:multiLevelType w:val="hybridMultilevel"/>
    <w:tmpl w:val="54B28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A321DE"/>
    <w:multiLevelType w:val="hybridMultilevel"/>
    <w:tmpl w:val="ED8493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6C2B94"/>
    <w:multiLevelType w:val="hybridMultilevel"/>
    <w:tmpl w:val="0714F8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5D043E"/>
    <w:multiLevelType w:val="hybridMultilevel"/>
    <w:tmpl w:val="E5B02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4E7A4A"/>
    <w:multiLevelType w:val="multilevel"/>
    <w:tmpl w:val="59E2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571AE4"/>
    <w:multiLevelType w:val="multilevel"/>
    <w:tmpl w:val="A768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514042"/>
    <w:multiLevelType w:val="multilevel"/>
    <w:tmpl w:val="C032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74146B"/>
    <w:multiLevelType w:val="hybridMultilevel"/>
    <w:tmpl w:val="09B6DA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D23F6B"/>
    <w:multiLevelType w:val="hybridMultilevel"/>
    <w:tmpl w:val="159C4D36"/>
    <w:lvl w:ilvl="0" w:tplc="6996294E">
      <w:start w:val="98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A14BA"/>
    <w:multiLevelType w:val="multilevel"/>
    <w:tmpl w:val="B91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B32DDF"/>
    <w:multiLevelType w:val="hybridMultilevel"/>
    <w:tmpl w:val="7CE02D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9B2C31"/>
    <w:multiLevelType w:val="hybridMultilevel"/>
    <w:tmpl w:val="DFFA2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B1B0D"/>
    <w:multiLevelType w:val="hybridMultilevel"/>
    <w:tmpl w:val="E144A5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E963348"/>
    <w:multiLevelType w:val="hybridMultilevel"/>
    <w:tmpl w:val="3064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D00195"/>
    <w:multiLevelType w:val="hybridMultilevel"/>
    <w:tmpl w:val="3B8838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27A04D0"/>
    <w:multiLevelType w:val="hybridMultilevel"/>
    <w:tmpl w:val="EE90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C21BED"/>
    <w:multiLevelType w:val="hybridMultilevel"/>
    <w:tmpl w:val="7422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28"/>
  </w:num>
  <w:num w:numId="4">
    <w:abstractNumId w:val="1"/>
  </w:num>
  <w:num w:numId="5">
    <w:abstractNumId w:val="21"/>
  </w:num>
  <w:num w:numId="6">
    <w:abstractNumId w:val="15"/>
  </w:num>
  <w:num w:numId="7">
    <w:abstractNumId w:val="16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  <w:num w:numId="12">
    <w:abstractNumId w:val="4"/>
  </w:num>
  <w:num w:numId="13">
    <w:abstractNumId w:val="0"/>
  </w:num>
  <w:num w:numId="14">
    <w:abstractNumId w:val="22"/>
  </w:num>
  <w:num w:numId="15">
    <w:abstractNumId w:val="12"/>
  </w:num>
  <w:num w:numId="16">
    <w:abstractNumId w:val="13"/>
  </w:num>
  <w:num w:numId="17">
    <w:abstractNumId w:val="9"/>
  </w:num>
  <w:num w:numId="18">
    <w:abstractNumId w:val="3"/>
  </w:num>
  <w:num w:numId="19">
    <w:abstractNumId w:val="11"/>
  </w:num>
  <w:num w:numId="20">
    <w:abstractNumId w:val="7"/>
  </w:num>
  <w:num w:numId="21">
    <w:abstractNumId w:val="19"/>
  </w:num>
  <w:num w:numId="22">
    <w:abstractNumId w:val="23"/>
  </w:num>
  <w:num w:numId="23">
    <w:abstractNumId w:val="20"/>
  </w:num>
  <w:num w:numId="24">
    <w:abstractNumId w:val="18"/>
  </w:num>
  <w:num w:numId="25">
    <w:abstractNumId w:val="17"/>
  </w:num>
  <w:num w:numId="26">
    <w:abstractNumId w:val="27"/>
  </w:num>
  <w:num w:numId="27">
    <w:abstractNumId w:val="30"/>
  </w:num>
  <w:num w:numId="28">
    <w:abstractNumId w:val="29"/>
  </w:num>
  <w:num w:numId="29">
    <w:abstractNumId w:val="2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attachedTemplate r:id="rId1"/>
  <w:stylePaneFormatFilter w:val="3701"/>
  <w:doNotTrackMoves/>
  <w:defaultTabStop w:val="720"/>
  <w:hyphenationZone w:val="425"/>
  <w:noPunctuationKerning/>
  <w:characterSpacingControl w:val="doNotCompress"/>
  <w:hdrShapeDefaults>
    <o:shapedefaults v:ext="edit" spidmax="10241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270FD6"/>
    <w:rsid w:val="00002C8A"/>
    <w:rsid w:val="00013085"/>
    <w:rsid w:val="000175F2"/>
    <w:rsid w:val="00054485"/>
    <w:rsid w:val="00063BBC"/>
    <w:rsid w:val="0006510C"/>
    <w:rsid w:val="000845A3"/>
    <w:rsid w:val="00085040"/>
    <w:rsid w:val="000A0D85"/>
    <w:rsid w:val="000A673D"/>
    <w:rsid w:val="000B630B"/>
    <w:rsid w:val="000D284D"/>
    <w:rsid w:val="000F3D01"/>
    <w:rsid w:val="00100DFC"/>
    <w:rsid w:val="00104C3B"/>
    <w:rsid w:val="00112A06"/>
    <w:rsid w:val="00135191"/>
    <w:rsid w:val="00145E0F"/>
    <w:rsid w:val="001A3228"/>
    <w:rsid w:val="001C3625"/>
    <w:rsid w:val="001C5BBE"/>
    <w:rsid w:val="00222C9E"/>
    <w:rsid w:val="00230C05"/>
    <w:rsid w:val="00233045"/>
    <w:rsid w:val="00236A08"/>
    <w:rsid w:val="00237065"/>
    <w:rsid w:val="002401E9"/>
    <w:rsid w:val="00270FD6"/>
    <w:rsid w:val="002970FD"/>
    <w:rsid w:val="002D07F5"/>
    <w:rsid w:val="002E355B"/>
    <w:rsid w:val="00316584"/>
    <w:rsid w:val="003457B9"/>
    <w:rsid w:val="00350B00"/>
    <w:rsid w:val="003558AC"/>
    <w:rsid w:val="003773DC"/>
    <w:rsid w:val="00390C88"/>
    <w:rsid w:val="003F1AC5"/>
    <w:rsid w:val="004039B1"/>
    <w:rsid w:val="00412F8C"/>
    <w:rsid w:val="00427EEE"/>
    <w:rsid w:val="00451DA2"/>
    <w:rsid w:val="00455111"/>
    <w:rsid w:val="00455BF6"/>
    <w:rsid w:val="004B7F20"/>
    <w:rsid w:val="004C46A2"/>
    <w:rsid w:val="004D6E07"/>
    <w:rsid w:val="00501ADC"/>
    <w:rsid w:val="00502A1D"/>
    <w:rsid w:val="00512EBF"/>
    <w:rsid w:val="00521967"/>
    <w:rsid w:val="00533B55"/>
    <w:rsid w:val="00542619"/>
    <w:rsid w:val="0055423F"/>
    <w:rsid w:val="005A456A"/>
    <w:rsid w:val="005C4B37"/>
    <w:rsid w:val="005D1A0B"/>
    <w:rsid w:val="005F4D38"/>
    <w:rsid w:val="006224BE"/>
    <w:rsid w:val="00642A5C"/>
    <w:rsid w:val="00652009"/>
    <w:rsid w:val="00656B83"/>
    <w:rsid w:val="006912D2"/>
    <w:rsid w:val="006A0609"/>
    <w:rsid w:val="006D0C64"/>
    <w:rsid w:val="006F74B2"/>
    <w:rsid w:val="00734E30"/>
    <w:rsid w:val="00750C39"/>
    <w:rsid w:val="00780F15"/>
    <w:rsid w:val="0078387B"/>
    <w:rsid w:val="007876E8"/>
    <w:rsid w:val="007A3D3B"/>
    <w:rsid w:val="007A69AF"/>
    <w:rsid w:val="007D3A6B"/>
    <w:rsid w:val="007E519D"/>
    <w:rsid w:val="00822A43"/>
    <w:rsid w:val="00833ACE"/>
    <w:rsid w:val="0085749E"/>
    <w:rsid w:val="008A4B2A"/>
    <w:rsid w:val="008A57BC"/>
    <w:rsid w:val="008B6D40"/>
    <w:rsid w:val="008F2D93"/>
    <w:rsid w:val="008F3743"/>
    <w:rsid w:val="00920992"/>
    <w:rsid w:val="00936CB1"/>
    <w:rsid w:val="009759B6"/>
    <w:rsid w:val="00983B58"/>
    <w:rsid w:val="009966DA"/>
    <w:rsid w:val="009B0069"/>
    <w:rsid w:val="009B7BC6"/>
    <w:rsid w:val="009C3ADE"/>
    <w:rsid w:val="009F4099"/>
    <w:rsid w:val="00A010A1"/>
    <w:rsid w:val="00A14419"/>
    <w:rsid w:val="00A27B98"/>
    <w:rsid w:val="00A639EC"/>
    <w:rsid w:val="00A67745"/>
    <w:rsid w:val="00A7368C"/>
    <w:rsid w:val="00A846C3"/>
    <w:rsid w:val="00AC0D57"/>
    <w:rsid w:val="00AC22CC"/>
    <w:rsid w:val="00AD1271"/>
    <w:rsid w:val="00AE4E3D"/>
    <w:rsid w:val="00B12E69"/>
    <w:rsid w:val="00B21171"/>
    <w:rsid w:val="00B30856"/>
    <w:rsid w:val="00B32B60"/>
    <w:rsid w:val="00B93759"/>
    <w:rsid w:val="00B93D8C"/>
    <w:rsid w:val="00BA5AB6"/>
    <w:rsid w:val="00BC6AE5"/>
    <w:rsid w:val="00BC6FBF"/>
    <w:rsid w:val="00BF70E2"/>
    <w:rsid w:val="00C21CA2"/>
    <w:rsid w:val="00C25FC7"/>
    <w:rsid w:val="00C65D69"/>
    <w:rsid w:val="00C746E6"/>
    <w:rsid w:val="00CB38E9"/>
    <w:rsid w:val="00CF4F6E"/>
    <w:rsid w:val="00CF7D1C"/>
    <w:rsid w:val="00D06910"/>
    <w:rsid w:val="00D11FA4"/>
    <w:rsid w:val="00D51F3F"/>
    <w:rsid w:val="00D62C7F"/>
    <w:rsid w:val="00D639D1"/>
    <w:rsid w:val="00D6495C"/>
    <w:rsid w:val="00D73850"/>
    <w:rsid w:val="00DA6556"/>
    <w:rsid w:val="00DC06D1"/>
    <w:rsid w:val="00DD3E98"/>
    <w:rsid w:val="00E04273"/>
    <w:rsid w:val="00E3250A"/>
    <w:rsid w:val="00E46D70"/>
    <w:rsid w:val="00E561F6"/>
    <w:rsid w:val="00E71862"/>
    <w:rsid w:val="00E87B58"/>
    <w:rsid w:val="00E90CB9"/>
    <w:rsid w:val="00EB2A09"/>
    <w:rsid w:val="00EC5381"/>
    <w:rsid w:val="00ED4FCE"/>
    <w:rsid w:val="00ED7723"/>
    <w:rsid w:val="00F05CA8"/>
    <w:rsid w:val="00F23D6B"/>
    <w:rsid w:val="00F4673C"/>
    <w:rsid w:val="00F510B9"/>
    <w:rsid w:val="00F579C5"/>
    <w:rsid w:val="00F6455C"/>
    <w:rsid w:val="00F71D87"/>
    <w:rsid w:val="00F7235C"/>
    <w:rsid w:val="00F83CAA"/>
    <w:rsid w:val="00F96D11"/>
    <w:rsid w:val="00FC2D50"/>
    <w:rsid w:val="00FD3598"/>
    <w:rsid w:val="00FD6A7A"/>
    <w:rsid w:val="00FE163B"/>
    <w:rsid w:val="00FF5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enu v:ext="edit" strokecolor="red"/>
    </o:shapedefaults>
    <o:shapelayout v:ext="edit">
      <o:idmap v:ext="edit" data="1"/>
      <o:rules v:ext="edit">
        <o:r id="V:Rule3" type="connector" idref="#_x0000_s1027"/>
        <o:r id="V:Rule4" type="connector" idref="#_x0000_s1026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9AF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D3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706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E16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C7F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62C7F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62C7F"/>
    <w:rPr>
      <w:rFonts w:ascii="Arial" w:hAnsi="Arial" w:cs="Arial"/>
      <w:b/>
      <w:bCs/>
      <w:sz w:val="26"/>
      <w:szCs w:val="26"/>
      <w:lang w:val="en-GB"/>
    </w:rPr>
  </w:style>
  <w:style w:type="paragraph" w:styleId="Header">
    <w:name w:val="header"/>
    <w:basedOn w:val="Normal"/>
    <w:rsid w:val="007A69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69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69AF"/>
  </w:style>
  <w:style w:type="paragraph" w:styleId="CommentText">
    <w:name w:val="annotation text"/>
    <w:basedOn w:val="Normal"/>
    <w:semiHidden/>
    <w:rsid w:val="007A69AF"/>
    <w:pPr>
      <w:spacing w:line="360" w:lineRule="auto"/>
      <w:jc w:val="both"/>
    </w:pPr>
    <w:rPr>
      <w:rFonts w:ascii="Arial" w:hAnsi="Arial"/>
      <w:lang w:val="nl-BE" w:eastAsia="en-GB"/>
    </w:rPr>
  </w:style>
  <w:style w:type="table" w:styleId="TableGrid">
    <w:name w:val="Table Grid"/>
    <w:basedOn w:val="TableNormal"/>
    <w:rsid w:val="00FE16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qFormat/>
    <w:rsid w:val="001A3228"/>
    <w:pPr>
      <w:ind w:left="200"/>
    </w:pPr>
  </w:style>
  <w:style w:type="paragraph" w:styleId="TOC3">
    <w:name w:val="toc 3"/>
    <w:basedOn w:val="Normal"/>
    <w:next w:val="Normal"/>
    <w:autoRedefine/>
    <w:uiPriority w:val="39"/>
    <w:qFormat/>
    <w:rsid w:val="001A3228"/>
    <w:pPr>
      <w:ind w:left="400"/>
    </w:pPr>
  </w:style>
  <w:style w:type="character" w:styleId="Hyperlink">
    <w:name w:val="Hyperlink"/>
    <w:basedOn w:val="DefaultParagraphFont"/>
    <w:uiPriority w:val="99"/>
    <w:rsid w:val="001A322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7A3D3B"/>
  </w:style>
  <w:style w:type="paragraph" w:styleId="BalloonText">
    <w:name w:val="Balloon Text"/>
    <w:basedOn w:val="Normal"/>
    <w:link w:val="BalloonTextChar"/>
    <w:uiPriority w:val="99"/>
    <w:semiHidden/>
    <w:unhideWhenUsed/>
    <w:rsid w:val="00427E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EE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1C362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30C0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62C7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C7F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22C9E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2C9E"/>
    <w:rPr>
      <w:rFonts w:ascii="Lucida Grande" w:hAnsi="Lucida Grande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5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3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ocaldata\jacobsj\My%20Documents\Fluxys%20head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luxys Logos VL">
    <w:panose1 w:val="050B0102000000000000"/>
    <w:charset w:val="02"/>
    <w:family w:val="swiss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B5B8A"/>
    <w:rsid w:val="006B5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666656C2324F998F2F2EC503FEDE1A">
    <w:name w:val="07666656C2324F998F2F2EC503FEDE1A"/>
    <w:rsid w:val="006B5B8A"/>
  </w:style>
  <w:style w:type="paragraph" w:customStyle="1" w:styleId="C60F2524DE1A4CF99BFD60236EDEB1DF">
    <w:name w:val="C60F2524DE1A4CF99BFD60236EDEB1DF"/>
    <w:rsid w:val="006B5B8A"/>
  </w:style>
  <w:style w:type="paragraph" w:customStyle="1" w:styleId="A2AD99236A6A4409A426A20B75B017C2">
    <w:name w:val="A2AD99236A6A4409A426A20B75B017C2"/>
    <w:rsid w:val="006B5B8A"/>
  </w:style>
  <w:style w:type="paragraph" w:customStyle="1" w:styleId="6681B6D246344C2595FD41F686EA3E03">
    <w:name w:val="6681B6D246344C2595FD41F686EA3E03"/>
    <w:rsid w:val="006B5B8A"/>
  </w:style>
  <w:style w:type="paragraph" w:customStyle="1" w:styleId="EC1D7B9E29694317BF5C06E5469C9072">
    <w:name w:val="EC1D7B9E29694317BF5C06E5469C9072"/>
    <w:rsid w:val="006B5B8A"/>
  </w:style>
  <w:style w:type="paragraph" w:customStyle="1" w:styleId="4B56EC3624784755AE44283929AC41ED">
    <w:name w:val="4B56EC3624784755AE44283929AC41ED"/>
    <w:rsid w:val="006B5B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A6951-5DF9-40A9-9173-92EFC941D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Fluxys header.dotx</Template>
  <TotalTime>1004</TotalTime>
  <Pages>38</Pages>
  <Words>12327</Words>
  <Characters>70265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document aims in giving some guidelines for developers when working with a number of tables in the NOMAD schema</vt:lpstr>
    </vt:vector>
  </TitlesOfParts>
  <Company>Fluxys</Company>
  <LinksUpToDate>false</LinksUpToDate>
  <CharactersWithSpaces>82428</CharactersWithSpaces>
  <SharedDoc>false</SharedDoc>
  <HLinks>
    <vt:vector size="276" baseType="variant">
      <vt:variant>
        <vt:i4>1572918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_Toc277768571</vt:lpwstr>
      </vt:variant>
      <vt:variant>
        <vt:i4>1572918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_Toc277768570</vt:lpwstr>
      </vt:variant>
      <vt:variant>
        <vt:i4>1638454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_Toc277768569</vt:lpwstr>
      </vt:variant>
      <vt:variant>
        <vt:i4>1638454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_Toc277768568</vt:lpwstr>
      </vt:variant>
      <vt:variant>
        <vt:i4>1638454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_Toc277768567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_Toc277768566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_Toc277768565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_Toc277768564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_Toc277768563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_Toc277768562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_Toc277768561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_Toc277768560</vt:lpwstr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_Toc277768559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_Toc277768558</vt:lpwstr>
      </vt:variant>
      <vt:variant>
        <vt:i4>1703990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_Toc277768557</vt:lpwstr>
      </vt:variant>
      <vt:variant>
        <vt:i4>1703990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_Toc277768556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_Toc277768555</vt:lpwstr>
      </vt:variant>
      <vt:variant>
        <vt:i4>1703990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_Toc277768554</vt:lpwstr>
      </vt:variant>
      <vt:variant>
        <vt:i4>1703990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_Toc277768553</vt:lpwstr>
      </vt:variant>
      <vt:variant>
        <vt:i4>1703990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_Toc277768552</vt:lpwstr>
      </vt:variant>
      <vt:variant>
        <vt:i4>1703990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_Toc277768551</vt:lpwstr>
      </vt:variant>
      <vt:variant>
        <vt:i4>1703990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_Toc277768550</vt:lpwstr>
      </vt:variant>
      <vt:variant>
        <vt:i4>1769526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_Toc277768549</vt:lpwstr>
      </vt:variant>
      <vt:variant>
        <vt:i4>1769526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_Toc277768548</vt:lpwstr>
      </vt:variant>
      <vt:variant>
        <vt:i4>1769526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_Toc277768547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_Toc277768546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_Toc277768545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_Toc277768544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_Toc277768543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_Toc277768542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_Toc277768541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_Toc277768540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_Toc277768539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_Toc277768538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_Toc277768537</vt:lpwstr>
      </vt:variant>
      <vt:variant>
        <vt:i4>1835062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_Toc277768536</vt:lpwstr>
      </vt:variant>
      <vt:variant>
        <vt:i4>1835062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_Toc277768535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_Toc277768534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_Toc277768533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_Toc277768532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_Toc277768531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_Toc277768530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_Toc277768529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_Toc277768528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_Toc277768527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_Toc277768526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document aims in giving some guidelines for developers when working with a number of tables in the NOMAD schema</dc:title>
  <dc:creator>jacobsj</dc:creator>
  <cp:lastModifiedBy>ghesquil</cp:lastModifiedBy>
  <cp:revision>16</cp:revision>
  <cp:lastPrinted>2010-04-01T09:46:00Z</cp:lastPrinted>
  <dcterms:created xsi:type="dcterms:W3CDTF">2011-06-07T08:53:00Z</dcterms:created>
  <dcterms:modified xsi:type="dcterms:W3CDTF">2015-03-11T11:46:00Z</dcterms:modified>
</cp:coreProperties>
</file>